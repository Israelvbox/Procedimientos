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FE" w:rsidRPr="00D13A3C" w:rsidRDefault="00C43EFE" w:rsidP="00C43EFE">
      <w:pPr>
        <w:pStyle w:val="Estilo1"/>
        <w:rPr>
          <w:rFonts w:cs="Calibri"/>
        </w:rPr>
      </w:pPr>
      <w:r w:rsidRPr="00D13A3C">
        <w:rPr>
          <w:rFonts w:cs="Calibri"/>
        </w:rPr>
        <w:t>Ámbito de aplicación</w:t>
      </w:r>
    </w:p>
    <w:p w:rsidR="00C43EFE" w:rsidRPr="00D13A3C" w:rsidRDefault="00C43EFE" w:rsidP="00C43EFE">
      <w:pPr>
        <w:pStyle w:val="Standard"/>
      </w:pPr>
    </w:p>
    <w:p w:rsidR="00C43EFE" w:rsidRPr="00D13A3C" w:rsidRDefault="00C43EFE" w:rsidP="00C43EFE">
      <w:pPr>
        <w:pStyle w:val="Estilo1"/>
        <w:rPr>
          <w:rFonts w:cs="Calibri"/>
        </w:rPr>
      </w:pPr>
      <w:r w:rsidRPr="00D13A3C">
        <w:rPr>
          <w:rFonts w:cs="Calibri"/>
        </w:rPr>
        <w:t>Propósito del documento</w:t>
      </w:r>
    </w:p>
    <w:p w:rsidR="003B7360" w:rsidRPr="00D13A3C" w:rsidRDefault="003B7360" w:rsidP="003B7360">
      <w:pPr>
        <w:rPr>
          <w:rFonts w:ascii="Calibri" w:hAnsi="Calibri" w:cs="Calibri"/>
        </w:rPr>
      </w:pPr>
      <w:r w:rsidRPr="00D13A3C">
        <w:rPr>
          <w:rFonts w:ascii="Calibri" w:hAnsi="Calibri" w:cs="Calibri"/>
        </w:rPr>
        <w:t xml:space="preserve">Este documento describe los pasos a seguir para la instalación y configuración de un servidor NFS (Network File </w:t>
      </w:r>
      <w:proofErr w:type="spellStart"/>
      <w:r w:rsidRPr="00D13A3C">
        <w:rPr>
          <w:rFonts w:ascii="Calibri" w:hAnsi="Calibri" w:cs="Calibri"/>
        </w:rPr>
        <w:t>System</w:t>
      </w:r>
      <w:proofErr w:type="spellEnd"/>
      <w:r w:rsidRPr="00D13A3C">
        <w:rPr>
          <w:rFonts w:ascii="Calibri" w:hAnsi="Calibri" w:cs="Calibri"/>
        </w:rPr>
        <w:t>).</w:t>
      </w:r>
    </w:p>
    <w:p w:rsidR="003B7360" w:rsidRPr="00D13A3C" w:rsidRDefault="003B7360" w:rsidP="003B7360">
      <w:pPr>
        <w:rPr>
          <w:rFonts w:ascii="Calibri" w:hAnsi="Calibri" w:cs="Calibri"/>
        </w:rPr>
      </w:pPr>
    </w:p>
    <w:p w:rsidR="003B7360" w:rsidRPr="00D13A3C" w:rsidRDefault="003B7360" w:rsidP="003B7360">
      <w:pPr>
        <w:rPr>
          <w:rFonts w:ascii="Calibri" w:hAnsi="Calibri" w:cs="Calibri"/>
        </w:rPr>
      </w:pPr>
      <w:r w:rsidRPr="00D13A3C">
        <w:rPr>
          <w:rFonts w:ascii="Calibri" w:hAnsi="Calibri" w:cs="Calibri"/>
        </w:rPr>
        <w:t>NFS es un sistema de archivos distribuido que permite que un servidor comparta directorios y archivos con clientes a través de una red. Es ideal para entornos en los que varios clientes necesitan acceder a los mismos archivos, permitiendo que se trabajen de manera colaborativa y eficiente.</w:t>
      </w:r>
    </w:p>
    <w:p w:rsidR="003B7360" w:rsidRPr="00D13A3C" w:rsidRDefault="003B7360" w:rsidP="003B7360">
      <w:pPr>
        <w:rPr>
          <w:rFonts w:ascii="Calibri" w:hAnsi="Calibri" w:cs="Calibri"/>
        </w:rPr>
      </w:pPr>
    </w:p>
    <w:p w:rsidR="003B7360" w:rsidRPr="00D13A3C" w:rsidRDefault="003B7360" w:rsidP="003B7360">
      <w:pPr>
        <w:rPr>
          <w:rFonts w:ascii="Calibri" w:hAnsi="Calibri" w:cs="Calibri"/>
        </w:rPr>
      </w:pPr>
      <w:r w:rsidRPr="00D13A3C">
        <w:rPr>
          <w:rFonts w:ascii="Calibri" w:hAnsi="Calibri" w:cs="Calibri"/>
        </w:rPr>
        <w:t>En este documento, se detallará el proceso de instalación del servidor NFS en un sistema Linux, así como la configuración necesaria para permitir el acceso de los clientes a los recursos compartidos. Se abordarán aspectos clave como la instalación del paquete necesario, la configuración de los directorios compartidos, y la gestión de permisos y accesos.</w:t>
      </w:r>
    </w:p>
    <w:p w:rsidR="00C43EFE" w:rsidRPr="00D13A3C" w:rsidRDefault="00C43EFE" w:rsidP="00C43EFE">
      <w:pPr>
        <w:pStyle w:val="Standard"/>
      </w:pPr>
    </w:p>
    <w:p w:rsidR="00C43EFE" w:rsidRPr="00D13A3C" w:rsidRDefault="00C43EFE" w:rsidP="00C43EFE">
      <w:pPr>
        <w:pStyle w:val="Estilo1"/>
        <w:rPr>
          <w:rFonts w:cs="Calibri"/>
        </w:rPr>
      </w:pPr>
      <w:r w:rsidRPr="00D13A3C">
        <w:rPr>
          <w:rFonts w:cs="Calibri"/>
        </w:rPr>
        <w:t>Instrucciones técnicas</w:t>
      </w:r>
    </w:p>
    <w:p w:rsidR="003B7360" w:rsidRPr="00D93443" w:rsidRDefault="003B7360" w:rsidP="003B7360">
      <w:pPr>
        <w:pStyle w:val="Numbering1Start"/>
        <w:numPr>
          <w:ilvl w:val="0"/>
          <w:numId w:val="2"/>
        </w:numPr>
        <w:rPr>
          <w:b/>
          <w:sz w:val="28"/>
        </w:rPr>
      </w:pPr>
      <w:r w:rsidRPr="00D93443">
        <w:rPr>
          <w:b/>
          <w:sz w:val="28"/>
        </w:rPr>
        <w:t>Instalación del Servidor NFS</w:t>
      </w:r>
      <w:r w:rsidR="00D93443">
        <w:rPr>
          <w:b/>
          <w:sz w:val="28"/>
        </w:rPr>
        <w:t>.</w:t>
      </w:r>
    </w:p>
    <w:p w:rsidR="003B7360" w:rsidRPr="00D13A3C" w:rsidRDefault="003B7360" w:rsidP="003B7360">
      <w:pPr>
        <w:pStyle w:val="Numbering1Start"/>
        <w:numPr>
          <w:ilvl w:val="0"/>
          <w:numId w:val="4"/>
        </w:numPr>
      </w:pPr>
      <w:r w:rsidRPr="00D13A3C">
        <w:t>Descripción breve del proceso de instalación del servidor NFS en un sistema Linux.</w:t>
      </w:r>
    </w:p>
    <w:p w:rsidR="003B7360" w:rsidRPr="00D13A3C" w:rsidRDefault="003B7360" w:rsidP="003B7360">
      <w:pPr>
        <w:pStyle w:val="Numbering1Start"/>
        <w:numPr>
          <w:ilvl w:val="0"/>
          <w:numId w:val="4"/>
        </w:numPr>
      </w:pPr>
      <w:r w:rsidRPr="00D13A3C">
        <w:t>Comandos necesarios para la instalación de los paquetes NFS.</w:t>
      </w:r>
    </w:p>
    <w:p w:rsidR="003B7360" w:rsidRPr="00D93443" w:rsidRDefault="003B7360" w:rsidP="003B7360">
      <w:pPr>
        <w:pStyle w:val="Numbering1Start"/>
        <w:numPr>
          <w:ilvl w:val="0"/>
          <w:numId w:val="2"/>
        </w:numPr>
        <w:rPr>
          <w:b/>
          <w:sz w:val="28"/>
        </w:rPr>
      </w:pPr>
      <w:r w:rsidRPr="00D93443">
        <w:rPr>
          <w:b/>
          <w:sz w:val="28"/>
        </w:rPr>
        <w:t>Montar el Disco en el Cliente Linux</w:t>
      </w:r>
      <w:r w:rsidR="00D93443">
        <w:rPr>
          <w:b/>
          <w:sz w:val="28"/>
        </w:rPr>
        <w:t>.</w:t>
      </w:r>
    </w:p>
    <w:p w:rsidR="003B7360" w:rsidRPr="00D13A3C" w:rsidRDefault="003B7360" w:rsidP="003B7360">
      <w:pPr>
        <w:pStyle w:val="Numbering1Start"/>
        <w:numPr>
          <w:ilvl w:val="0"/>
          <w:numId w:val="5"/>
        </w:numPr>
      </w:pPr>
      <w:r w:rsidRPr="00D13A3C">
        <w:t>Detalles sobre cómo montar un directorio del servidor NFS en un cliente Linux.</w:t>
      </w:r>
    </w:p>
    <w:p w:rsidR="00C43EFE" w:rsidRPr="00D13A3C" w:rsidRDefault="003B7360" w:rsidP="003B7360">
      <w:pPr>
        <w:pStyle w:val="Numbering1Start"/>
        <w:numPr>
          <w:ilvl w:val="0"/>
          <w:numId w:val="5"/>
        </w:numPr>
      </w:pPr>
      <w:r w:rsidRPr="00D13A3C">
        <w:t>Comando específico para montar el directorio remoto en el sistema de archivos local.</w:t>
      </w:r>
    </w:p>
    <w:p w:rsidR="003B7360" w:rsidRPr="00D93443" w:rsidRDefault="003B7360" w:rsidP="003B7360">
      <w:pPr>
        <w:pStyle w:val="Numbering1Start"/>
        <w:numPr>
          <w:ilvl w:val="0"/>
          <w:numId w:val="2"/>
        </w:numPr>
        <w:rPr>
          <w:b/>
          <w:sz w:val="28"/>
        </w:rPr>
      </w:pPr>
      <w:r w:rsidRPr="00D93443">
        <w:rPr>
          <w:b/>
          <w:sz w:val="28"/>
        </w:rPr>
        <w:t xml:space="preserve">Montar el Disco en el Cliente </w:t>
      </w:r>
      <w:r w:rsidRPr="00D93443">
        <w:rPr>
          <w:b/>
          <w:sz w:val="28"/>
        </w:rPr>
        <w:t>Windows</w:t>
      </w:r>
      <w:r w:rsidR="00D93443">
        <w:rPr>
          <w:b/>
          <w:sz w:val="28"/>
        </w:rPr>
        <w:t>.</w:t>
      </w:r>
    </w:p>
    <w:p w:rsidR="003B7360" w:rsidRPr="00D13A3C" w:rsidRDefault="003B7360" w:rsidP="003B7360">
      <w:pPr>
        <w:pStyle w:val="Numbering1Start"/>
        <w:numPr>
          <w:ilvl w:val="0"/>
          <w:numId w:val="5"/>
        </w:numPr>
      </w:pPr>
      <w:r w:rsidRPr="00D13A3C">
        <w:t>Habilitar la característica de cliente NFS.</w:t>
      </w:r>
    </w:p>
    <w:p w:rsidR="003B7360" w:rsidRPr="00D13A3C" w:rsidRDefault="003B7360" w:rsidP="003B7360">
      <w:pPr>
        <w:pStyle w:val="Numbering1Start"/>
        <w:numPr>
          <w:ilvl w:val="0"/>
          <w:numId w:val="5"/>
        </w:numPr>
      </w:pPr>
      <w:r w:rsidRPr="00D13A3C">
        <w:lastRenderedPageBreak/>
        <w:t>Detalles sobre cómo montar un directorio del servidor NFS en un cliente Linux.</w:t>
      </w:r>
    </w:p>
    <w:p w:rsidR="003B7360" w:rsidRPr="00D13A3C" w:rsidRDefault="003B7360" w:rsidP="003B7360">
      <w:pPr>
        <w:pStyle w:val="Numbering1"/>
      </w:pPr>
    </w:p>
    <w:p w:rsidR="00C43EFE" w:rsidRPr="00D13A3C" w:rsidRDefault="00D13A3C" w:rsidP="00C43EFE">
      <w:pPr>
        <w:pStyle w:val="Estilo1"/>
        <w:rPr>
          <w:rFonts w:cs="Calibri"/>
        </w:rPr>
      </w:pPr>
      <w:r w:rsidRPr="00D13A3C">
        <w:rPr>
          <w:rFonts w:cs="Calibri"/>
        </w:rPr>
        <w:t xml:space="preserve">Pasos a seguir </w:t>
      </w:r>
    </w:p>
    <w:p w:rsidR="00D13A3C" w:rsidRPr="00D13A3C" w:rsidRDefault="00D13A3C" w:rsidP="00D13A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D13A3C" w:rsidRPr="00D93443" w:rsidRDefault="00D13A3C" w:rsidP="00D13A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</w:rPr>
      </w:pPr>
      <w:r w:rsidRPr="00D93443">
        <w:rPr>
          <w:rStyle w:val="normaltextrun"/>
          <w:rFonts w:ascii="Calibri" w:hAnsi="Calibri" w:cs="Calibri"/>
          <w:b/>
          <w:bCs/>
          <w:sz w:val="28"/>
        </w:rPr>
        <w:t>SERVIDOR:</w:t>
      </w:r>
    </w:p>
    <w:p w:rsidR="00D13A3C" w:rsidRPr="00D93443" w:rsidRDefault="00D13A3C" w:rsidP="00D13A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13A3C" w:rsidRPr="00D93443" w:rsidRDefault="00D93443" w:rsidP="00D13A3C">
      <w:pPr>
        <w:pStyle w:val="Prrafodelista"/>
        <w:numPr>
          <w:ilvl w:val="0"/>
          <w:numId w:val="10"/>
        </w:numPr>
        <w:rPr>
          <w:rFonts w:ascii="Calibri" w:eastAsia="Carlito" w:hAnsi="Calibri" w:cs="Calibri"/>
          <w:b/>
          <w:bCs/>
        </w:rPr>
      </w:pPr>
      <w:r w:rsidRPr="00D93443">
        <w:rPr>
          <w:rFonts w:ascii="Calibri" w:eastAsia="Carlito" w:hAnsi="Calibri" w:cs="Calibri"/>
          <w:b/>
          <w:bCs/>
        </w:rPr>
        <w:t>Instalación</w:t>
      </w:r>
      <w:r w:rsidR="00D13A3C" w:rsidRPr="00D93443">
        <w:rPr>
          <w:rFonts w:ascii="Calibri" w:eastAsia="Carlito" w:hAnsi="Calibri" w:cs="Calibri"/>
          <w:b/>
          <w:bCs/>
        </w:rPr>
        <w:t xml:space="preserve"> de NFS.</w:t>
      </w:r>
    </w:p>
    <w:p w:rsidR="00D13A3C" w:rsidRPr="00D93443" w:rsidRDefault="00D13A3C" w:rsidP="00D13A3C">
      <w:pPr>
        <w:ind w:left="283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ind w:left="283"/>
        <w:rPr>
          <w:rFonts w:ascii="Calibri" w:hAnsi="Calibri" w:cs="Calibri"/>
          <w:b/>
          <w:bCs/>
        </w:rPr>
      </w:pPr>
      <w:r w:rsidRPr="00D93443">
        <w:rPr>
          <w:rFonts w:ascii="Calibri" w:eastAsia="Carlito" w:hAnsi="Calibri" w:cs="Calibri"/>
          <w:noProof/>
        </w:rPr>
        <mc:AlternateContent>
          <mc:Choice Requires="wps">
            <w:drawing>
              <wp:anchor distT="0" distB="0" distL="115200" distR="115200" simplePos="0" relativeHeight="251664384" behindDoc="0" locked="0" layoutInCell="1" allowOverlap="1" wp14:anchorId="5AA1E4A8" wp14:editId="0FCDDFBE">
                <wp:simplePos x="0" y="0"/>
                <wp:positionH relativeFrom="column">
                  <wp:posOffset>280574</wp:posOffset>
                </wp:positionH>
                <wp:positionV relativeFrom="paragraph">
                  <wp:posOffset>39082</wp:posOffset>
                </wp:positionV>
                <wp:extent cx="3314700" cy="508959"/>
                <wp:effectExtent l="0" t="0" r="19050" b="2476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314700" cy="508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A3C" w:rsidRPr="00D13A3C" w:rsidRDefault="00D13A3C" w:rsidP="00D13A3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Sudo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apt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update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:rsidR="00D13A3C" w:rsidRPr="00D13A3C" w:rsidRDefault="00D13A3C" w:rsidP="00D13A3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Sudo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apt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install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nfs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>-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kernel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>-server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22.1pt;margin-top:3.1pt;width:261pt;height:40.1pt;z-index:251664384;visibility:visible;mso-wrap-style:square;mso-height-percent:0;mso-wrap-distance-left:3.2mm;mso-wrap-distance-top:0;mso-wrap-distance-right:3.2mm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mrMQIAAF8EAAAOAAAAZHJzL2Uyb0RvYy54bWysVE1v2zAMvQ/YfxB0X+x8tU0Qp8hSdBjQ&#10;rQOyYmdZlmJjkqhJSuzs15dSnDTdehp2kUXx6Yl8JL247bQie+F8A6agw0FOiTAcqsZsC/r0/f7D&#10;DSU+MFMxBUYU9CA8vV2+f7do7VyMoAZVCUeQxPh5awtah2DnWeZ5LTTzA7DCoFOC0yyg6bZZ5ViL&#10;7Fplozy/ylpwlXXAhfd4end00mXil1Lw8CilF4GogmJsIa0urWVcs+WCzbeO2brhfRjsH6LQrDH4&#10;6JnqjgVGdq75i0o33IEHGQYcdAZSNlykHDCbYf5HNpuaWZFyQXG8Pcvk/x8t/7r/5khTYe0oMUxj&#10;iYZkvWOVA1IJEkQXIIrUWj9H7MYiOnQfoYsX+nMfD8v2C1R4m+3wQlSik07HL+ZIEI3iH86CIyvh&#10;eDgeDyfXObo4+qb5zWw6i6TZy23rfPgkQJO4KajDgiZ2tn/w4Qg9QeJjHlRT3TdKJSM2kVgrR/YM&#10;y69CihjJX6GUIW1Br8bTPBG/8kXq8/1SMf6zD+8ChXzKYMxRoajEUavQlV0vTwnVAQXCIQmPuEgF&#10;+B70O0pqcL/fOo94rDN6KWmxQQvqf+2YE5SozwY7YDacTGJHJ2MyvR6h4S495aXH7PQaUASssrc8&#10;bSM+qNNWOtA/cJZW8VV0McPx7YKG03YdjmODs8jFapVA2MOWhQezsTzaUXQDK+wA2aTiRE2O6fcC&#10;YRen8vYTF8fk0k6ol//C8hkAAP//AwBQSwMEFAAGAAgAAAAhAE2SCJLZAAAABwEAAA8AAABkcnMv&#10;ZG93bnJldi54bWxMjsFOwzAQRO9I/IO1SNyoQxWiEOJUgAoXThTE2Y23tkW8jmI3DX/P9gSn2dGM&#10;Zl+7WcIgZpySj6TgdlWAQOqj8WQVfH683NQgUtZk9BAJFfxggk13edHqxsQTveO8y1bwCKVGK3A5&#10;j42UqXcYdFrFEYmzQ5yCzmwnK82kTzweBrkuikoG7Yk/OD3is8P+e3cMCrZP9t72tZ7ctjbez8vX&#10;4c2+KnV9tTw+gMi45L8ynPEZHTpm2scjmSQGBWW55qaCioXju+p87BXUVQmya+V//u4XAAD//wMA&#10;UEsBAi0AFAAGAAgAAAAhALaDOJL+AAAA4QEAABMAAAAAAAAAAAAAAAAAAAAAAFtDb250ZW50X1R5&#10;cGVzXS54bWxQSwECLQAUAAYACAAAACEAOP0h/9YAAACUAQAACwAAAAAAAAAAAAAAAAAvAQAAX3Jl&#10;bHMvLnJlbHNQSwECLQAUAAYACAAAACEARlsJqzECAABfBAAADgAAAAAAAAAAAAAAAAAuAgAAZHJz&#10;L2Uyb0RvYy54bWxQSwECLQAUAAYACAAAACEATZIIktkAAAAHAQAADwAAAAAAAAAAAAAAAACLBAAA&#10;ZHJzL2Rvd25yZXYueG1sUEsFBgAAAAAEAAQA8wAAAJEFAAAAAA==&#10;" fillcolor="white [3201]" strokeweight=".5pt">
                <v:textbox>
                  <w:txbxContent>
                    <w:p w:rsidR="00D13A3C" w:rsidRPr="00D13A3C" w:rsidRDefault="00D13A3C" w:rsidP="00D13A3C">
                      <w:pPr>
                        <w:rPr>
                          <w:rFonts w:ascii="Calibri" w:hAnsi="Calibri" w:cs="Calibri"/>
                        </w:rPr>
                      </w:pPr>
                      <w:r w:rsidRPr="00D13A3C">
                        <w:rPr>
                          <w:rFonts w:ascii="Calibri" w:hAnsi="Calibri" w:cs="Calibri"/>
                        </w:rPr>
                        <w:t xml:space="preserve">Sudo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apt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update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:rsidR="00D13A3C" w:rsidRPr="00D13A3C" w:rsidRDefault="00D13A3C" w:rsidP="00D13A3C">
                      <w:pPr>
                        <w:rPr>
                          <w:rFonts w:ascii="Calibri" w:hAnsi="Calibri" w:cs="Calibri"/>
                        </w:rPr>
                      </w:pPr>
                      <w:r w:rsidRPr="00D13A3C">
                        <w:rPr>
                          <w:rFonts w:ascii="Calibri" w:hAnsi="Calibri" w:cs="Calibri"/>
                        </w:rPr>
                        <w:t xml:space="preserve">Sudo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apt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install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nfs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>-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kernel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>-server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D13A3C" w:rsidRPr="00D93443" w:rsidRDefault="00D13A3C" w:rsidP="00D13A3C">
      <w:pPr>
        <w:ind w:left="283"/>
        <w:rPr>
          <w:rFonts w:ascii="Calibri" w:hAnsi="Calibri" w:cs="Calibri"/>
        </w:rPr>
      </w:pPr>
    </w:p>
    <w:p w:rsidR="00D13A3C" w:rsidRPr="00D93443" w:rsidRDefault="00D13A3C" w:rsidP="00D13A3C">
      <w:pPr>
        <w:ind w:left="283"/>
        <w:rPr>
          <w:rFonts w:ascii="Calibri" w:hAnsi="Calibri" w:cs="Calibri"/>
        </w:rPr>
      </w:pPr>
    </w:p>
    <w:p w:rsidR="00D13A3C" w:rsidRPr="00D93443" w:rsidRDefault="00D13A3C" w:rsidP="00D13A3C">
      <w:pPr>
        <w:ind w:left="283"/>
        <w:rPr>
          <w:rFonts w:ascii="Calibri" w:hAnsi="Calibri" w:cs="Calibri"/>
        </w:rPr>
      </w:pPr>
    </w:p>
    <w:p w:rsidR="00D13A3C" w:rsidRPr="00D93443" w:rsidRDefault="00D13A3C" w:rsidP="00D13A3C">
      <w:pPr>
        <w:pStyle w:val="Prrafodelista"/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D93443">
        <w:rPr>
          <w:rFonts w:ascii="Calibri" w:eastAsia="Carlito" w:hAnsi="Calibri" w:cs="Calibri"/>
          <w:b/>
          <w:bCs/>
        </w:rPr>
        <w:t>Abrir con nuestro editor de texto favorito /</w:t>
      </w:r>
      <w:proofErr w:type="spellStart"/>
      <w:r w:rsidRPr="00D93443">
        <w:rPr>
          <w:rFonts w:ascii="Calibri" w:eastAsia="Carlito" w:hAnsi="Calibri" w:cs="Calibri"/>
          <w:b/>
          <w:bCs/>
        </w:rPr>
        <w:t>etc</w:t>
      </w:r>
      <w:proofErr w:type="spellEnd"/>
      <w:r w:rsidRPr="00D93443">
        <w:rPr>
          <w:rFonts w:ascii="Calibri" w:eastAsia="Carlito" w:hAnsi="Calibri" w:cs="Calibri"/>
          <w:b/>
          <w:bCs/>
        </w:rPr>
        <w:t>/</w:t>
      </w:r>
      <w:proofErr w:type="spellStart"/>
      <w:r w:rsidRPr="00D93443">
        <w:rPr>
          <w:rFonts w:ascii="Calibri" w:eastAsia="Carlito" w:hAnsi="Calibri" w:cs="Calibri"/>
          <w:b/>
          <w:bCs/>
        </w:rPr>
        <w:t>exports</w:t>
      </w:r>
      <w:proofErr w:type="spellEnd"/>
      <w:r w:rsidRPr="00D93443">
        <w:rPr>
          <w:rFonts w:ascii="Calibri" w:eastAsia="Carlito" w:hAnsi="Calibri" w:cs="Calibri"/>
          <w:b/>
          <w:bCs/>
        </w:rPr>
        <w:t>.</w:t>
      </w:r>
    </w:p>
    <w:p w:rsidR="00D13A3C" w:rsidRPr="00D93443" w:rsidRDefault="00D13A3C" w:rsidP="00D13A3C">
      <w:pPr>
        <w:pStyle w:val="Prrafodelista"/>
        <w:ind w:left="1069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ind w:left="283"/>
        <w:rPr>
          <w:rFonts w:ascii="Calibri" w:hAnsi="Calibri" w:cs="Calibri"/>
          <w:b/>
          <w:bCs/>
        </w:rPr>
      </w:pPr>
      <w:r w:rsidRPr="00D93443">
        <w:rPr>
          <w:rFonts w:ascii="Calibri" w:eastAsia="Carlito" w:hAnsi="Calibri" w:cs="Calibri"/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680D4646" wp14:editId="604DEBDB">
                <wp:simplePos x="0" y="0"/>
                <wp:positionH relativeFrom="column">
                  <wp:posOffset>237442</wp:posOffset>
                </wp:positionH>
                <wp:positionV relativeFrom="paragraph">
                  <wp:posOffset>65800</wp:posOffset>
                </wp:positionV>
                <wp:extent cx="6038849" cy="483080"/>
                <wp:effectExtent l="0" t="0" r="19685" b="1270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038849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A3C" w:rsidRPr="00D13A3C" w:rsidRDefault="00D13A3C" w:rsidP="00D13A3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D13A3C">
                              <w:rPr>
                                <w:rFonts w:ascii="Calibri" w:hAnsi="Calibri" w:cs="Calibri"/>
                              </w:rPr>
                              <w:t>/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ruta_folder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       ip-</w:t>
                            </w:r>
                            <w:proofErr w:type="gramStart"/>
                            <w:r w:rsidRPr="00D13A3C">
                              <w:rPr>
                                <w:rFonts w:ascii="Calibri" w:hAnsi="Calibri" w:cs="Calibri"/>
                              </w:rPr>
                              <w:t>cliente(</w:t>
                            </w:r>
                            <w:proofErr w:type="gramEnd"/>
                            <w:r w:rsidRPr="00D13A3C">
                              <w:rPr>
                                <w:rFonts w:ascii="Calibri" w:hAnsi="Calibri" w:cs="Calibri"/>
                              </w:rPr>
                              <w:t>rw,sync,no_subtree_check,all_squash,anouid=id,anongid=id)</w:t>
                            </w:r>
                          </w:p>
                          <w:p w:rsidR="00D13A3C" w:rsidRPr="00D13A3C" w:rsidRDefault="00D13A3C" w:rsidP="00D13A3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D13A3C">
                              <w:rPr>
                                <w:rFonts w:ascii="Calibri" w:hAnsi="Calibri" w:cs="Calibri"/>
                              </w:rPr>
                              <w:t>/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ruta_folder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      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no_access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>=*</w:t>
                            </w:r>
                          </w:p>
                          <w:p w:rsidR="00D13A3C" w:rsidRDefault="00D13A3C" w:rsidP="00D13A3C"/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left:0;text-align:left;margin-left:18.7pt;margin-top:5.2pt;width:475.5pt;height:38.05pt;z-index:251659264;visibility:visible;mso-wrap-style:square;mso-height-percent:0;mso-wrap-distance-left:3.2mm;mso-wrap-distance-top:0;mso-wrap-distance-right:3.2mm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oMwIAAGYEAAAOAAAAZHJzL2Uyb0RvYy54bWysVEuP0zAQviPxHyzfadLHLt2q6ap0tQhp&#10;YZEK4uw4dmNhe4ztNim/nrH72BY4IS6O5/V55puZzO97o8lO+KDAVnQ4KCkRlkOj7KaiX788vplS&#10;EiKzDdNgRUX3ItD7xetX887NxAha0I3wBEFsmHWuom2MblYUgbfCsDAAJywaJXjDIop+UzSedYhu&#10;dDEqy9uiA984D1yEgNqHg5EuMr6UgsdnKYOIRFcUc4v59Pms01ks5my28cy1ih/TYP+QhWHK4qNn&#10;qAcWGdl69QeUUdxDABkHHEwBUioucg1YzbD8rZp1y5zItSA5wZ1pCv8Pln/affZENRUdU2KZwRaN&#10;yWrLGg+kESSKPkIiqXNhhr5rh96xfwc9NvukD0lZdx+hwWi2xYDERC+9SV+skaA3kr8/E46ohKPy&#10;thxPp5M7SjjaJtNxOc0dKV6inQ/xvQBD0qWiHhua0dnuKUTMC11PLumxAFo1j0rrLKQhEivtyY5h&#10;+3XMGWPElZe2pMNMxjdlBr6yJehzfK0Z/55qvkZASVtUJoYSEweuYl/3mdYzSzU0e+QJdyU+4yE1&#10;4LNwvFHSgv/5N33yx3ajlZIO57Si4ceWeUGJ/mBxEO6Gk0ka7CxMbt6OUPCXlvrSYrdmBcjFELfS&#10;8XxN/lGfrtKD+YYrtUyvoolZjm9XNJ6uq3jYHlxJLpbL7ISj7Fh8smvHk5y4t7DEQZAq9yhRcyj/&#10;yBMOc6bxuHhpWy7l7PXye1j8AgAA//8DAFBLAwQUAAYACAAAACEAM0egJNsAAAAIAQAADwAAAGRy&#10;cy9kb3ducmV2LnhtbEyPy07DMBBF90j8gzVI7KjDq7ghTgWosGFFQaynsetYxOPIdtPw9wwrWM3j&#10;Xt0506znMIjJpuwjabhcVCAsddF4cho+3p8vFIhckAwOkayGb5th3Z6eNFibeKQ3O22LExxCuUYN&#10;fSljLWXuehswL+JoibV9TAELj8lJk/DI4WGQV1W1lAE98YUeR/vU2+5rewgaNo9u5TqFqd8o4/00&#10;f+5f3YvW52fzwz2IYufyZ4ZffEaHlpl28UAmi0HD9d0NO3lfcWV9pRQ3Ow1qeQuybeT/B9ofAAAA&#10;//8DAFBLAQItABQABgAIAAAAIQC2gziS/gAAAOEBAAATAAAAAAAAAAAAAAAAAAAAAABbQ29udGVu&#10;dF9UeXBlc10ueG1sUEsBAi0AFAAGAAgAAAAhADj9If/WAAAAlAEAAAsAAAAAAAAAAAAAAAAALwEA&#10;AF9yZWxzLy5yZWxzUEsBAi0AFAAGAAgAAAAhAPliBWgzAgAAZgQAAA4AAAAAAAAAAAAAAAAALgIA&#10;AGRycy9lMm9Eb2MueG1sUEsBAi0AFAAGAAgAAAAhADNHoCTbAAAACAEAAA8AAAAAAAAAAAAAAAAA&#10;jQQAAGRycy9kb3ducmV2LnhtbFBLBQYAAAAABAAEAPMAAACVBQAAAAA=&#10;" fillcolor="white [3201]" strokeweight=".5pt">
                <v:textbox>
                  <w:txbxContent>
                    <w:p w:rsidR="00D13A3C" w:rsidRPr="00D13A3C" w:rsidRDefault="00D13A3C" w:rsidP="00D13A3C">
                      <w:pPr>
                        <w:rPr>
                          <w:rFonts w:ascii="Calibri" w:hAnsi="Calibri" w:cs="Calibri"/>
                        </w:rPr>
                      </w:pPr>
                      <w:r w:rsidRPr="00D13A3C">
                        <w:rPr>
                          <w:rFonts w:ascii="Calibri" w:hAnsi="Calibri" w:cs="Calibri"/>
                        </w:rPr>
                        <w:t>/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ruta_folder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 xml:space="preserve">       ip-</w:t>
                      </w:r>
                      <w:proofErr w:type="gramStart"/>
                      <w:r w:rsidRPr="00D13A3C">
                        <w:rPr>
                          <w:rFonts w:ascii="Calibri" w:hAnsi="Calibri" w:cs="Calibri"/>
                        </w:rPr>
                        <w:t>cliente(</w:t>
                      </w:r>
                      <w:proofErr w:type="gramEnd"/>
                      <w:r w:rsidRPr="00D13A3C">
                        <w:rPr>
                          <w:rFonts w:ascii="Calibri" w:hAnsi="Calibri" w:cs="Calibri"/>
                        </w:rPr>
                        <w:t>rw,sync,no_subtree_check,all_squash,anouid=id,anongid=id)</w:t>
                      </w:r>
                    </w:p>
                    <w:p w:rsidR="00D13A3C" w:rsidRPr="00D13A3C" w:rsidRDefault="00D13A3C" w:rsidP="00D13A3C">
                      <w:pPr>
                        <w:rPr>
                          <w:rFonts w:ascii="Calibri" w:hAnsi="Calibri" w:cs="Calibri"/>
                        </w:rPr>
                      </w:pPr>
                      <w:r w:rsidRPr="00D13A3C">
                        <w:rPr>
                          <w:rFonts w:ascii="Calibri" w:hAnsi="Calibri" w:cs="Calibri"/>
                        </w:rPr>
                        <w:t>/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ruta_folder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 xml:space="preserve">      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no_access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>=*</w:t>
                      </w:r>
                    </w:p>
                    <w:p w:rsidR="00D13A3C" w:rsidRDefault="00D13A3C" w:rsidP="00D13A3C"/>
                  </w:txbxContent>
                </v:textbox>
              </v:shape>
            </w:pict>
          </mc:Fallback>
        </mc:AlternateContent>
      </w:r>
    </w:p>
    <w:p w:rsidR="00D13A3C" w:rsidRPr="00D93443" w:rsidRDefault="00D13A3C" w:rsidP="00D13A3C">
      <w:pPr>
        <w:ind w:left="283"/>
        <w:rPr>
          <w:rFonts w:ascii="Calibri" w:hAnsi="Calibri" w:cs="Calibri"/>
        </w:rPr>
      </w:pPr>
    </w:p>
    <w:p w:rsidR="00D13A3C" w:rsidRPr="00D93443" w:rsidRDefault="00D13A3C" w:rsidP="00D13A3C">
      <w:pPr>
        <w:rPr>
          <w:rFonts w:ascii="Calibri" w:hAnsi="Calibri" w:cs="Calibri"/>
        </w:rPr>
      </w:pPr>
    </w:p>
    <w:p w:rsidR="00D13A3C" w:rsidRPr="00D93443" w:rsidRDefault="00D13A3C" w:rsidP="00D13A3C">
      <w:pPr>
        <w:ind w:left="283"/>
        <w:rPr>
          <w:rFonts w:ascii="Calibri" w:eastAsia="Carlito" w:hAnsi="Calibri" w:cs="Calibri"/>
          <w:b/>
          <w:bCs/>
        </w:rPr>
      </w:pPr>
    </w:p>
    <w:p w:rsidR="00D13A3C" w:rsidRPr="00D93443" w:rsidRDefault="00D13A3C" w:rsidP="00D13A3C">
      <w:pPr>
        <w:pStyle w:val="Prrafodelista"/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D93443">
        <w:rPr>
          <w:rFonts w:ascii="Calibri" w:eastAsia="Carlito" w:hAnsi="Calibri" w:cs="Calibri"/>
          <w:b/>
          <w:bCs/>
        </w:rPr>
        <w:t>Exportar directorios compartidos.</w:t>
      </w:r>
    </w:p>
    <w:p w:rsidR="00D13A3C" w:rsidRPr="00D93443" w:rsidRDefault="00D13A3C" w:rsidP="00D13A3C">
      <w:pPr>
        <w:pStyle w:val="Prrafodelista"/>
        <w:ind w:left="1003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tabs>
          <w:tab w:val="left" w:pos="5876"/>
        </w:tabs>
        <w:ind w:left="283"/>
        <w:rPr>
          <w:rFonts w:ascii="Calibri" w:hAnsi="Calibri" w:cs="Calibri"/>
          <w:b/>
          <w:bCs/>
        </w:rPr>
      </w:pPr>
      <w:r w:rsidRPr="00D93443">
        <w:rPr>
          <w:rFonts w:ascii="Calibri" w:eastAsia="Carlito" w:hAnsi="Calibri" w:cs="Calibri"/>
          <w:noProof/>
        </w:rPr>
        <mc:AlternateContent>
          <mc:Choice Requires="wps">
            <w:drawing>
              <wp:anchor distT="0" distB="0" distL="115200" distR="115200" simplePos="0" relativeHeight="251660288" behindDoc="0" locked="0" layoutInCell="1" allowOverlap="1" wp14:anchorId="285E1723" wp14:editId="3CAA66BE">
                <wp:simplePos x="0" y="0"/>
                <wp:positionH relativeFrom="column">
                  <wp:posOffset>244815</wp:posOffset>
                </wp:positionH>
                <wp:positionV relativeFrom="paragraph">
                  <wp:posOffset>28116</wp:posOffset>
                </wp:positionV>
                <wp:extent cx="3333750" cy="295275"/>
                <wp:effectExtent l="3175" t="3175" r="3175" b="31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333748" cy="29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A3C" w:rsidRPr="00D13A3C" w:rsidRDefault="00D13A3C" w:rsidP="00D13A3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D13A3C">
                              <w:rPr>
                                <w:rFonts w:ascii="Calibri" w:hAnsi="Calibri" w:cs="Calibri"/>
                              </w:rPr>
                              <w:t>sudo</w:t>
                            </w:r>
                            <w:proofErr w:type="gramEnd"/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exportfs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 -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8" type="#_x0000_t202" style="position:absolute;left:0;text-align:left;margin-left:19.3pt;margin-top:2.2pt;width:262.5pt;height:23.25pt;z-index:2516602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mQdKAIAAEwEAAAOAAAAZHJzL2Uyb0RvYy54bWysVEtvEzEQviPxHyzfySbbTUujbKqQqgip&#10;UKSAOHv9yK6wPcZ2sht+PWPn0RQ4IXJwPA9/M/PNzM7vBqPJTvrQga3pZDSmRFoOorObmn798vDm&#10;LSUhMiuYBitrupeB3i1ev5r3biZLaEEL6QmC2DDrXU3bGN2sKAJvpWFhBE5aNCrwhkUU/aYQnvWI&#10;bnRRjsfXRQ9eOA9choDa+4ORLjK+UpLHJ6WCjETXFHOL+fT5bNJZLOZstvHMtR0/psH+IQvDOotB&#10;z1D3LDKy9d0fUKbjHgKoOOJgClCq4zLXgNVMxr9Vs26Zk7kWJCe4M03h/8HyT7vPnnSiphUllhls&#10;UUVWWyY8ECFJlEOERFLvwgx91w694/AOBmz2SR+Ssuk/gsDXbIsPEhOD8ib9Y40EvZH8/ZlwRCUc&#10;lVf4u6lwRDjayttpeVMl0OL5tfMhvpdgSLrU1GNDMzrbPYZ4cD25pGABdCceOq2zkIZIrrQnO4bt&#10;1zFnjOAvvLQlfU2vr6bjDPzClqDP7xvN+PdjehdeiKct5pwYSkwcuIpDM2RayxNLDYg98oS7Ep/w&#10;UBowLBxvlLTgf/5Nn/yx3WilpMc5rWn4sWVeUqI/WByE20lVpcHOQjW9KVHwl5bm0mK3ZgXIxQS3&#10;0vF8Tf5Rn67Kg/mGK7VMUdHELMfYNY2n6yoetgdXksvlMjvhKDsWH+3a8WOLMxs4srmXx/VKO3Ep&#10;Z86ePwKLXwAAAP//AwBQSwMEFAAGAAgAAAAhAEmADcXaAAAABwEAAA8AAABkcnMvZG93bnJldi54&#10;bWxMjsFOwzAQRO9I/IO1SNyoAy1RGuJUgAoXThTE2Y23jkW8jmw3DX/PcqK3Gc1o5jWb2Q9iwphc&#10;IAW3iwIEUheMI6vg8+PlpgKRsiajh0Co4AcTbNrLi0bXJpzoHaddtoJHKNVaQZ/zWEuZuh69Tosw&#10;InF2CNHrzDZaaaI+8bgf5F1RlNJrR/zQ6xGfe+y+d0evYPtk17ardOy3lXFumr8Ob/ZVqeur+fEB&#10;RMY5/5fhD5/RoWWmfTiSSWJQsKxKbipYrUBwfF8u2e9ZFGuQbSPP+dtfAAAA//8DAFBLAQItABQA&#10;BgAIAAAAIQC2gziS/gAAAOEBAAATAAAAAAAAAAAAAAAAAAAAAABbQ29udGVudF9UeXBlc10ueG1s&#10;UEsBAi0AFAAGAAgAAAAhADj9If/WAAAAlAEAAAsAAAAAAAAAAAAAAAAALwEAAF9yZWxzLy5yZWxz&#10;UEsBAi0AFAAGAAgAAAAhADx2ZB0oAgAATAQAAA4AAAAAAAAAAAAAAAAALgIAAGRycy9lMm9Eb2Mu&#10;eG1sUEsBAi0AFAAGAAgAAAAhAEmADcXaAAAABwEAAA8AAAAAAAAAAAAAAAAAggQAAGRycy9kb3du&#10;cmV2LnhtbFBLBQYAAAAABAAEAPMAAACJBQAAAAA=&#10;" fillcolor="white [3201]" strokeweight=".5pt">
                <v:textbox>
                  <w:txbxContent>
                    <w:p w:rsidR="00D13A3C" w:rsidRPr="00D13A3C" w:rsidRDefault="00D13A3C" w:rsidP="00D13A3C">
                      <w:pPr>
                        <w:rPr>
                          <w:rFonts w:ascii="Calibri" w:hAnsi="Calibri" w:cs="Calibri"/>
                        </w:rPr>
                      </w:pPr>
                      <w:proofErr w:type="gramStart"/>
                      <w:r w:rsidRPr="00D13A3C">
                        <w:rPr>
                          <w:rFonts w:ascii="Calibri" w:hAnsi="Calibri" w:cs="Calibri"/>
                        </w:rPr>
                        <w:t>sudo</w:t>
                      </w:r>
                      <w:proofErr w:type="gramEnd"/>
                      <w:r w:rsidRPr="00D13A3C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exportfs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 xml:space="preserve"> -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93443">
        <w:rPr>
          <w:rFonts w:ascii="Calibri" w:eastAsia="Carlito" w:hAnsi="Calibri" w:cs="Calibri"/>
          <w:b/>
          <w:bCs/>
        </w:rPr>
        <w:tab/>
      </w:r>
    </w:p>
    <w:p w:rsidR="00D13A3C" w:rsidRPr="00D93443" w:rsidRDefault="00D13A3C" w:rsidP="00D13A3C">
      <w:pPr>
        <w:ind w:left="283"/>
        <w:rPr>
          <w:rFonts w:ascii="Calibri" w:hAnsi="Calibri" w:cs="Calibri"/>
        </w:rPr>
      </w:pPr>
    </w:p>
    <w:p w:rsidR="00D13A3C" w:rsidRPr="00D93443" w:rsidRDefault="00D13A3C" w:rsidP="00D13A3C">
      <w:pPr>
        <w:ind w:left="283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pStyle w:val="Prrafodelista"/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D93443">
        <w:rPr>
          <w:rFonts w:ascii="Calibri" w:eastAsia="Carlito" w:hAnsi="Calibri" w:cs="Calibri"/>
          <w:b/>
          <w:bCs/>
        </w:rPr>
        <w:t>Activar y reiniciar servicio de NFS.</w:t>
      </w:r>
    </w:p>
    <w:p w:rsidR="00D13A3C" w:rsidRPr="00D93443" w:rsidRDefault="00D13A3C" w:rsidP="00D13A3C">
      <w:pPr>
        <w:ind w:left="283"/>
        <w:rPr>
          <w:rFonts w:ascii="Calibri" w:hAnsi="Calibri" w:cs="Calibri"/>
          <w:b/>
          <w:bCs/>
        </w:rPr>
      </w:pPr>
      <w:r w:rsidRPr="00D93443">
        <w:rPr>
          <w:rFonts w:ascii="Calibri" w:eastAsia="Carlito" w:hAnsi="Calibri" w:cs="Calibri"/>
          <w:noProof/>
        </w:rPr>
        <mc:AlternateContent>
          <mc:Choice Requires="wps">
            <w:drawing>
              <wp:anchor distT="0" distB="0" distL="115200" distR="115200" simplePos="0" relativeHeight="251661312" behindDoc="0" locked="0" layoutInCell="1" allowOverlap="1" wp14:anchorId="7034565F" wp14:editId="22E26211">
                <wp:simplePos x="0" y="0"/>
                <wp:positionH relativeFrom="column">
                  <wp:posOffset>280575</wp:posOffset>
                </wp:positionH>
                <wp:positionV relativeFrom="paragraph">
                  <wp:posOffset>165328</wp:posOffset>
                </wp:positionV>
                <wp:extent cx="3122762" cy="314323"/>
                <wp:effectExtent l="0" t="0" r="20955" b="1016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22762" cy="314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</wps:spPr>
                      <wps:txbx>
                        <w:txbxContent>
                          <w:p w:rsidR="00D13A3C" w:rsidRPr="00D13A3C" w:rsidRDefault="00D13A3C" w:rsidP="00D13A3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Sudo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systemctl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enable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nfs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>-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kernel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>-server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29" type="#_x0000_t202" style="position:absolute;left:0;text-align:left;margin-left:22.1pt;margin-top:13pt;width:245.9pt;height:24.75pt;z-index:251661312;visibility:visible;mso-wrap-style:square;mso-width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qANwIAAHAEAAAOAAAAZHJzL2Uyb0RvYy54bWysVE2P0zAQvSPxHyzfadr0Y6FquipdLUJa&#10;WKSCODuO3UTYHmM7Tcqv37H7DZwQF8fjeX6eeTOTxX2vFdkJ5xswBR0NhpQIw6FqzLag374+vnlL&#10;iQ/MVEyBEQXdC0/vl69fLTo7FznUoCrhCJIYP+9sQesQ7DzLPK+FZn4AVhh0SnCaBTTdNqsc65Bd&#10;qywfDmdZB66yDrjwHk8fDk66TPxSCh6epfQiEFVQjC2k1aW1jGu2XLD51jFbN/wYBvuHKDRrDD56&#10;pnpggZHWNX9Q6YY78CDDgIPOQMqGi5QDZjMa/pbNpmZWpFxQHG/PMvn/R8s/77440lQFnVJimMYS&#10;Tcm6ZZUDUgkSRB8gitRZP0fsxiI69O+hx2Kfzn08LLtPUOFt1uKFqEQvnY5fzJEgGsXfnwVHVsLx&#10;cDzK87tZTglH33g0GefjSJpdblvnwwcBmsRNQR0WNLGz3ZMPB+gJEh/zoJrqsVEqGbGJxFo5smNY&#10;fhVSxEh+g1KGdAWdjafDRHzji9Tn+6Vi/McxvBuUg9ZUh1iUweijVlGTg2qhL/skcEot+kqo9qgY&#10;Tk14xkUqwADguKOkBvfrb+cRj4VHLyUddmxB/c+WOUGJ+miwJd6NJpPY4smYTO9yNNy1p7z2mFav&#10;AVUZ4XxanrYRH9RpKx3o7zhcq/gqupjh+HZBw2m7Doc5wuHkYrVKIGxqy8KT2Vge7VgFAytsCdmk&#10;al3SP+qEbZ3qfRzBODfXdkJdfhTLFwAAAP//AwBQSwMEFAAGAAgAAAAhAIo5I8rcAAAACAEAAA8A&#10;AABkcnMvZG93bnJldi54bWxMj8FOwzAQRO9I/IO1SNyoQ2hKCNlUgAqXniiIsxu7tkVsR7abhr9n&#10;e4LbjmY0+6Zdz25gk4rJBo9wuyiAKd8Hab1G+Px4vamBpSy8FEPwCuFHJVh3lxetaGQ4+Xc17bJm&#10;VOJTIxBMzmPDeeqNciItwqg8eYcQncgko+YyihOVu4GXRbHiTlhPH4wY1YtR/ffu6BA2z/pB97WI&#10;ZlNLa6f567DVb4jXV/PTI7Cs5vwXhjM+oUNHTPtw9DKxAWG5LCmJUK5oEvnV3fnYI9xXFfCu5f8H&#10;dL8AAAD//wMAUEsBAi0AFAAGAAgAAAAhALaDOJL+AAAA4QEAABMAAAAAAAAAAAAAAAAAAAAAAFtD&#10;b250ZW50X1R5cGVzXS54bWxQSwECLQAUAAYACAAAACEAOP0h/9YAAACUAQAACwAAAAAAAAAAAAAA&#10;AAAvAQAAX3JlbHMvLnJlbHNQSwECLQAUAAYACAAAACEAu4IKgDcCAABwBAAADgAAAAAAAAAAAAAA&#10;AAAuAgAAZHJzL2Uyb0RvYy54bWxQSwECLQAUAAYACAAAACEAijkjytwAAAAIAQAADwAAAAAAAAAA&#10;AAAAAACRBAAAZHJzL2Rvd25yZXYueG1sUEsFBgAAAAAEAAQA8wAAAJoFAAAAAA==&#10;" fillcolor="white [3201]" strokeweight=".5pt">
                <v:stroke joinstyle="round"/>
                <v:textbox>
                  <w:txbxContent>
                    <w:p w:rsidR="00D13A3C" w:rsidRPr="00D13A3C" w:rsidRDefault="00D13A3C" w:rsidP="00D13A3C">
                      <w:pPr>
                        <w:rPr>
                          <w:rFonts w:ascii="Calibri" w:hAnsi="Calibri" w:cs="Calibri"/>
                        </w:rPr>
                      </w:pPr>
                      <w:r w:rsidRPr="00D13A3C">
                        <w:rPr>
                          <w:rFonts w:ascii="Calibri" w:hAnsi="Calibri" w:cs="Calibri"/>
                        </w:rPr>
                        <w:t xml:space="preserve">Sudo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systemctl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enable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nfs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>-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kernel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>-server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D13A3C" w:rsidRPr="00D93443" w:rsidRDefault="00D13A3C" w:rsidP="00D13A3C">
      <w:pPr>
        <w:ind w:left="283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ind w:left="283"/>
        <w:rPr>
          <w:rFonts w:ascii="Calibri" w:hAnsi="Calibri" w:cs="Calibri"/>
        </w:rPr>
      </w:pPr>
      <w:r w:rsidRPr="00D93443">
        <w:rPr>
          <w:rFonts w:ascii="Calibri" w:eastAsia="Carlito" w:hAnsi="Calibri" w:cs="Calibri"/>
          <w:noProof/>
        </w:rPr>
        <mc:AlternateContent>
          <mc:Choice Requires="wps">
            <w:drawing>
              <wp:anchor distT="0" distB="0" distL="115200" distR="115200" simplePos="0" relativeHeight="251662336" behindDoc="0" locked="0" layoutInCell="1" allowOverlap="1" wp14:anchorId="61D8DAD9" wp14:editId="5750AB45">
                <wp:simplePos x="0" y="0"/>
                <wp:positionH relativeFrom="column">
                  <wp:posOffset>280574</wp:posOffset>
                </wp:positionH>
                <wp:positionV relativeFrom="paragraph">
                  <wp:posOffset>59426</wp:posOffset>
                </wp:positionV>
                <wp:extent cx="3122295" cy="314324"/>
                <wp:effectExtent l="0" t="0" r="20955" b="1016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22295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A3C" w:rsidRPr="00D13A3C" w:rsidRDefault="00D13A3C" w:rsidP="00D13A3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Sudo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service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nfs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>-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kernel</w:t>
                            </w:r>
                            <w:proofErr w:type="spellEnd"/>
                            <w:r w:rsidRPr="00D13A3C">
                              <w:rPr>
                                <w:rFonts w:ascii="Calibri" w:hAnsi="Calibri" w:cs="Calibri"/>
                              </w:rPr>
                              <w:t>-server</w:t>
                            </w:r>
                            <w:r w:rsidRPr="00D13A3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Pr="00D13A3C">
                              <w:rPr>
                                <w:rFonts w:ascii="Calibri" w:hAnsi="Calibri" w:cs="Calibri"/>
                              </w:rPr>
                              <w:t>restart</w:t>
                            </w:r>
                            <w:proofErr w:type="spellEnd"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Cuadro de texto" o:spid="_x0000_s1030" type="#_x0000_t202" style="position:absolute;left:0;text-align:left;margin-left:22.1pt;margin-top:4.7pt;width:245.85pt;height:24.75pt;z-index:251662336;visibility:visible;mso-wrap-style:square;mso-width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dIMwIAAGYEAAAOAAAAZHJzL2Uyb0RvYy54bWysVE2P2yAQvVfqf0DcG8fOR7tRnFWa1VaV&#10;tt1K6apnjCG2CgwFEjv99TuQz932VPWCGebxmHkz4/ltrxXZCedbMCXNB0NKhOFQt2ZT0qfv9+8+&#10;UOIDMzVTYERJ98LT28XbN/POzkQBDahaOIIkxs86W9ImBDvLMs8boZkfgBUGnRKcZgFNt8lqxzpk&#10;1yorhsNp1oGrrQMuvMfTu4OTLhK/lIKHRym9CESVFGMLaXVpreKaLeZstnHMNi0/hsH+IQrNWoOP&#10;nqnuWGBk69o/qHTLHXiQYcBBZyBly0XKAbPJh6+yWTfMipQLiuPtWSb//2j51903R9q6pFNKDNNY&#10;oilZbVntgNSCBNEHiCJ11s8Qu7aIDv1H6LHYp3MfD6vuC9R4m23xQlSil07HL+ZIEI3i78+CIyvh&#10;eDjKi6K4mVDC0TfKx6NiHEmzy23rfPgkQJO4KanDgiZ2tnvw4QA9QeJjHlRb37dKJSM2kVgpR3YM&#10;y69CihjJX6CUIR0mPZoME/ELX6Q+368U4z+P4V2hkE8ZjDkqFJU4aBX6qk+ypoSir4J6jzrhrIRH&#10;XKQCfBaOO0oacL//dh7xWG70UtJhn5bU/9oyJyhRnw02wk0+HsfGTsZ48r5Aw117qmuP2eoVoBY5&#10;TqXlaRvxQZ220oH+gSO1jK+iixmOb5c0nLarcJgeHEkulssEwla2LDyYteXRjtobWGIjyDbV6JL+&#10;USds5lTl4+DFabm2E+rye1g8AwAA//8DAFBLAwQUAAYACAAAACEAgLP/ctsAAAAHAQAADwAAAGRy&#10;cy9kb3ducmV2LnhtbEyOMU/DMBSEdyT+g/WQ2KhDSVGSxqkAFRamFsTsxq+21fg5st00/HvMBNud&#10;7nT3tZvZDWzCEK0nAfeLAhhS75UlLeDz4/WuAhaTJCUHTyjgGyNsuuurVjbKX2iH0z5plkcoNlKA&#10;SWlsOI+9QSfjwo9IOTv64GTKNmiugrzkcTfwZVE8cict5QcjR3wx2J/2Zydg+6xr3VcymG2lrJ3m&#10;r+O7fhPi9mZ+WgNLOKe/MvziZ3ToMtPBn0lFNggoy2VuCqhLYDlePaxqYIcsqhp41/L//N0PAAAA&#10;//8DAFBLAQItABQABgAIAAAAIQC2gziS/gAAAOEBAAATAAAAAAAAAAAAAAAAAAAAAABbQ29udGVu&#10;dF9UeXBlc10ueG1sUEsBAi0AFAAGAAgAAAAhADj9If/WAAAAlAEAAAsAAAAAAAAAAAAAAAAALwEA&#10;AF9yZWxzLy5yZWxzUEsBAi0AFAAGAAgAAAAhAIqjN0gzAgAAZgQAAA4AAAAAAAAAAAAAAAAALgIA&#10;AGRycy9lMm9Eb2MueG1sUEsBAi0AFAAGAAgAAAAhAICz/3LbAAAABwEAAA8AAAAAAAAAAAAAAAAA&#10;jQQAAGRycy9kb3ducmV2LnhtbFBLBQYAAAAABAAEAPMAAACVBQAAAAA=&#10;" fillcolor="white [3201]" strokeweight=".5pt">
                <v:textbox>
                  <w:txbxContent>
                    <w:p w:rsidR="00D13A3C" w:rsidRPr="00D13A3C" w:rsidRDefault="00D13A3C" w:rsidP="00D13A3C">
                      <w:pPr>
                        <w:rPr>
                          <w:rFonts w:ascii="Calibri" w:hAnsi="Calibri" w:cs="Calibri"/>
                        </w:rPr>
                      </w:pPr>
                      <w:r w:rsidRPr="00D13A3C">
                        <w:rPr>
                          <w:rFonts w:ascii="Calibri" w:hAnsi="Calibri" w:cs="Calibri"/>
                        </w:rPr>
                        <w:t xml:space="preserve">Sudo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service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nfs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>-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kernel</w:t>
                      </w:r>
                      <w:proofErr w:type="spellEnd"/>
                      <w:r w:rsidRPr="00D13A3C">
                        <w:rPr>
                          <w:rFonts w:ascii="Calibri" w:hAnsi="Calibri" w:cs="Calibri"/>
                        </w:rPr>
                        <w:t>-server</w:t>
                      </w:r>
                      <w:r w:rsidRPr="00D13A3C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Pr="00D13A3C">
                        <w:rPr>
                          <w:rFonts w:ascii="Calibri" w:hAnsi="Calibri" w:cs="Calibri"/>
                        </w:rPr>
                        <w:t>restart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13A3C" w:rsidRPr="00D93443" w:rsidRDefault="00D13A3C" w:rsidP="00D13A3C">
      <w:pPr>
        <w:ind w:left="283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ind w:left="283"/>
        <w:jc w:val="center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ind w:left="283"/>
        <w:jc w:val="center"/>
        <w:rPr>
          <w:rFonts w:ascii="Calibri" w:eastAsia="Carlito" w:hAnsi="Calibri" w:cs="Calibri"/>
          <w:b/>
          <w:bCs/>
        </w:rPr>
      </w:pPr>
    </w:p>
    <w:p w:rsidR="00D13A3C" w:rsidRPr="00D93443" w:rsidRDefault="00D13A3C" w:rsidP="00D13A3C">
      <w:pPr>
        <w:ind w:left="283"/>
        <w:jc w:val="center"/>
        <w:rPr>
          <w:rFonts w:ascii="Calibri" w:eastAsia="Carlito" w:hAnsi="Calibri" w:cs="Calibri"/>
          <w:b/>
          <w:bCs/>
        </w:rPr>
      </w:pPr>
    </w:p>
    <w:p w:rsidR="00D13A3C" w:rsidRPr="00D93443" w:rsidRDefault="00D13A3C" w:rsidP="00D13A3C">
      <w:pPr>
        <w:ind w:left="283"/>
        <w:jc w:val="center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ind w:left="283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ind w:left="283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ind w:left="283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ind w:left="283"/>
        <w:rPr>
          <w:rFonts w:ascii="Calibri" w:eastAsia="Carlito" w:hAnsi="Calibri" w:cs="Calibri"/>
          <w:b/>
          <w:bCs/>
        </w:rPr>
      </w:pPr>
    </w:p>
    <w:p w:rsidR="00D13A3C" w:rsidRPr="00D93443" w:rsidRDefault="00D13A3C" w:rsidP="00D13A3C">
      <w:pPr>
        <w:ind w:left="283"/>
        <w:rPr>
          <w:rFonts w:ascii="Calibri" w:hAnsi="Calibri" w:cs="Calibri"/>
          <w:b/>
          <w:bCs/>
          <w:sz w:val="28"/>
        </w:rPr>
      </w:pPr>
      <w:r w:rsidRPr="00D93443">
        <w:rPr>
          <w:rFonts w:ascii="Calibri" w:eastAsia="Carlito" w:hAnsi="Calibri" w:cs="Calibri"/>
          <w:b/>
          <w:bCs/>
          <w:sz w:val="28"/>
        </w:rPr>
        <w:t>Cliente Linux:</w:t>
      </w:r>
    </w:p>
    <w:p w:rsidR="00D13A3C" w:rsidRPr="00D93443" w:rsidRDefault="00D13A3C" w:rsidP="00D13A3C">
      <w:pPr>
        <w:ind w:left="283"/>
        <w:jc w:val="center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pStyle w:val="Prrafodelista"/>
        <w:numPr>
          <w:ilvl w:val="0"/>
          <w:numId w:val="11"/>
        </w:numPr>
        <w:rPr>
          <w:rFonts w:ascii="Calibri" w:eastAsia="Carlito" w:hAnsi="Calibri" w:cs="Calibri"/>
          <w:b/>
          <w:bCs/>
        </w:rPr>
      </w:pPr>
      <w:r w:rsidRPr="00D93443">
        <w:rPr>
          <w:rFonts w:ascii="Calibri" w:eastAsia="Carlito" w:hAnsi="Calibri" w:cs="Calibri"/>
          <w:b/>
          <w:bCs/>
        </w:rPr>
        <w:t>Instalar NFS.</w:t>
      </w:r>
    </w:p>
    <w:p w:rsidR="00D13A3C" w:rsidRPr="00D93443" w:rsidRDefault="00D13A3C" w:rsidP="00D13A3C">
      <w:pPr>
        <w:ind w:left="283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ind w:left="283"/>
        <w:rPr>
          <w:rFonts w:ascii="Calibri" w:hAnsi="Calibri" w:cs="Calibri"/>
        </w:rPr>
      </w:pPr>
      <w:r w:rsidRPr="00D93443">
        <w:rPr>
          <w:rFonts w:ascii="Calibri" w:eastAsia="Carlito" w:hAnsi="Calibri" w:cs="Calibri"/>
          <w:noProof/>
        </w:rPr>
        <mc:AlternateContent>
          <mc:Choice Requires="wps">
            <w:drawing>
              <wp:anchor distT="0" distB="0" distL="115200" distR="115200" simplePos="0" relativeHeight="251663360" behindDoc="0" locked="0" layoutInCell="1" allowOverlap="1" wp14:anchorId="4CC75A3F" wp14:editId="16DDF71C">
                <wp:simplePos x="0" y="0"/>
                <wp:positionH relativeFrom="column">
                  <wp:posOffset>282915</wp:posOffset>
                </wp:positionH>
                <wp:positionV relativeFrom="paragraph">
                  <wp:posOffset>61785</wp:posOffset>
                </wp:positionV>
                <wp:extent cx="2867025" cy="31432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867023" cy="314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A3C" w:rsidRDefault="00D13A3C" w:rsidP="00D13A3C">
                            <w:r>
                              <w:t xml:space="preserve">Sudo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nfs-common</w:t>
                            </w:r>
                            <w:proofErr w:type="spellEnd"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31" type="#_x0000_t202" style="position:absolute;left:0;text-align:left;margin-left:22.3pt;margin-top:4.85pt;width:225.75pt;height:24.75pt;z-index:2516633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dZJwIAAEwEAAAOAAAAZHJzL2Uyb0RvYy54bWysVEuP0zAQviPxHyzfadL3UjVdla4WIS0s&#10;UkGcHT+aCNtjbLfJ8usZu4/tAifExZmXvxl/M5PlbW80OUgfWrAVHQ5KSqTlIFq7q+jXL/dvbigJ&#10;kVnBNFhZ0ScZ6O3q9atl5xZyBA1oIT1BEBsWnatoE6NbFEXgjTQsDMBJi04F3rCIqt8VwrMO0Y0u&#10;RmU5KzrwwnngMgS03h2ddJXxlZI8PioVZCS6olhbzKfPZ53OYrVki51nrmn5qQz2D1UY1lpMeoG6&#10;Y5GRvW//gDIt9xBAxQEHU4BSLZf5DfiaYfnba7YNczK/BckJ7kJT+H+w/NPhsyetqOicEssMtmhO&#10;NnsmPBAhSZR9hERS58ICY7cOo2P/Dnps9tkekrHuPoLA22yPFxITvfImffGNBKOR/KcL4YhKOBpH&#10;N7N5ORpTwtE3Hk7GKGOy4vm28yG+l2BIEirqsaEZnR0eQjyGnkNSsgC6Ffet1llJQyQ32pMDw/br&#10;mCtG8BdR2pKuorPxtMzAL3wJ+nK/1ox/P5V3FYV42mLNiaHExJGr2Nd9pnV6ZqkG8YQ84a7ERzyU&#10;BkwLJ4mSBvzPv9lTPLYbvZR0OKcVDT/2zEtK9AeLg/B2OJmkwc7KZDofoeKvPfW1x+7NBpCLIW6l&#10;41lM8VGfReXBfMOVWqes6GKWY+6KxrO4icftwZXkcr3OQTjKjsUHu3X81OLMBo5s7uVpvdJOXOuZ&#10;s+efwOoXAAAA//8DAFBLAwQUAAYACAAAACEA9vBeitsAAAAHAQAADwAAAGRycy9kb3ducmV2Lnht&#10;bEyOwU7DMBBE70j8g7VI3KjTKoQkZFMBKlw4URBnN3Zti3gd2W4a/h5zguNoRm9et13cyGYVovWE&#10;sF4VwBQNXlrSCB/vzzc1sJgESTF6UgjfKsK2v7zoRCv9md7UvE+aZQjFViCYlKaW8zgY5URc+UlR&#10;7o4+OJFyDJrLIM4Z7ka+KYqKO2EpPxgxqSejhq/9ySHsHnWjh1oEs6ultfPyeXzVL4jXV8vDPbCk&#10;lvQ3hl/9rA59djr4E8nIRoSyrPISobkDluuyqdbADgi3zQZ43/H//v0PAAAA//8DAFBLAQItABQA&#10;BgAIAAAAIQC2gziS/gAAAOEBAAATAAAAAAAAAAAAAAAAAAAAAABbQ29udGVudF9UeXBlc10ueG1s&#10;UEsBAi0AFAAGAAgAAAAhADj9If/WAAAAlAEAAAsAAAAAAAAAAAAAAAAALwEAAF9yZWxzLy5yZWxz&#10;UEsBAi0AFAAGAAgAAAAhAHQ5p1knAgAATAQAAA4AAAAAAAAAAAAAAAAALgIAAGRycy9lMm9Eb2Mu&#10;eG1sUEsBAi0AFAAGAAgAAAAhAPbwXorbAAAABwEAAA8AAAAAAAAAAAAAAAAAgQQAAGRycy9kb3du&#10;cmV2LnhtbFBLBQYAAAAABAAEAPMAAACJBQAAAAA=&#10;" fillcolor="white [3201]" strokeweight=".5pt">
                <v:textbox>
                  <w:txbxContent>
                    <w:p w:rsidR="00D13A3C" w:rsidRDefault="00D13A3C" w:rsidP="00D13A3C">
                      <w:r>
                        <w:t xml:space="preserve">Sudo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nfs-common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13A3C" w:rsidRPr="00D93443" w:rsidRDefault="00D13A3C" w:rsidP="00D13A3C">
      <w:pPr>
        <w:ind w:left="283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ind w:left="283"/>
        <w:rPr>
          <w:rFonts w:ascii="Calibri" w:hAnsi="Calibri" w:cs="Calibri"/>
          <w:b/>
          <w:bCs/>
        </w:rPr>
      </w:pPr>
    </w:p>
    <w:p w:rsidR="00D13A3C" w:rsidRPr="00D93443" w:rsidRDefault="00D93443" w:rsidP="00D13A3C">
      <w:pPr>
        <w:pStyle w:val="Prrafodelista"/>
        <w:numPr>
          <w:ilvl w:val="0"/>
          <w:numId w:val="11"/>
        </w:numPr>
        <w:rPr>
          <w:rFonts w:ascii="Calibri" w:eastAsia="Carlito" w:hAnsi="Calibri" w:cs="Calibri"/>
          <w:b/>
          <w:bCs/>
        </w:rPr>
      </w:pPr>
      <w:r w:rsidRPr="00D93443">
        <w:rPr>
          <w:rFonts w:ascii="Calibri" w:eastAsia="Carlito" w:hAnsi="Calibri" w:cs="Calibri"/>
          <w:b/>
          <w:bCs/>
        </w:rPr>
        <w:t>M</w:t>
      </w:r>
      <w:r w:rsidR="00D13A3C" w:rsidRPr="00D93443">
        <w:rPr>
          <w:rFonts w:ascii="Calibri" w:eastAsia="Carlito" w:hAnsi="Calibri" w:cs="Calibri"/>
          <w:b/>
          <w:bCs/>
        </w:rPr>
        <w:t>ontar el disco.</w:t>
      </w:r>
    </w:p>
    <w:p w:rsidR="00D13A3C" w:rsidRPr="00D93443" w:rsidRDefault="00D13A3C" w:rsidP="00D13A3C">
      <w:pPr>
        <w:ind w:left="283"/>
        <w:rPr>
          <w:rFonts w:ascii="Calibri" w:hAnsi="Calibri" w:cs="Calibri"/>
          <w:b/>
          <w:bCs/>
        </w:rPr>
      </w:pPr>
    </w:p>
    <w:p w:rsidR="00D13A3C" w:rsidRPr="00D93443" w:rsidRDefault="00D93443" w:rsidP="00D13A3C">
      <w:pPr>
        <w:tabs>
          <w:tab w:val="left" w:pos="6026"/>
        </w:tabs>
        <w:ind w:left="283"/>
        <w:rPr>
          <w:rFonts w:ascii="Calibri" w:hAnsi="Calibri" w:cs="Calibri"/>
        </w:rPr>
      </w:pPr>
      <w:r w:rsidRPr="00D9344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DA6F1" wp14:editId="0FDA471E">
                <wp:simplePos x="0" y="0"/>
                <wp:positionH relativeFrom="column">
                  <wp:posOffset>280575</wp:posOffset>
                </wp:positionH>
                <wp:positionV relativeFrom="paragraph">
                  <wp:posOffset>50800</wp:posOffset>
                </wp:positionV>
                <wp:extent cx="4313208" cy="284672"/>
                <wp:effectExtent l="0" t="0" r="11430" b="2032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08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443" w:rsidRDefault="00D93443">
                            <w:proofErr w:type="gramStart"/>
                            <w:r w:rsidRPr="00D13A3C">
                              <w:rPr>
                                <w:rFonts w:ascii="Calibri" w:eastAsia="Carlito" w:hAnsi="Calibri" w:cs="Calibri"/>
                                <w:sz w:val="28"/>
                                <w:szCs w:val="28"/>
                              </w:rPr>
                              <w:t>sudo</w:t>
                            </w:r>
                            <w:proofErr w:type="gramEnd"/>
                            <w:r w:rsidRPr="00D13A3C">
                              <w:rPr>
                                <w:rFonts w:ascii="Calibri" w:eastAsia="Carlito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3A3C">
                              <w:rPr>
                                <w:rFonts w:ascii="Calibri" w:eastAsia="Carlito" w:hAnsi="Calibri" w:cs="Calibri"/>
                                <w:sz w:val="28"/>
                                <w:szCs w:val="28"/>
                              </w:rPr>
                              <w:t>mount</w:t>
                            </w:r>
                            <w:proofErr w:type="spellEnd"/>
                            <w:r w:rsidRPr="00D13A3C">
                              <w:rPr>
                                <w:rFonts w:ascii="Calibri" w:eastAsia="Carlito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13A3C">
                              <w:rPr>
                                <w:rFonts w:ascii="Calibri" w:eastAsia="Carlito" w:hAnsi="Calibri" w:cs="Calibri"/>
                                <w:sz w:val="28"/>
                                <w:szCs w:val="28"/>
                              </w:rPr>
                              <w:t>ip</w:t>
                            </w:r>
                            <w:proofErr w:type="spellEnd"/>
                            <w:r w:rsidRPr="00D13A3C">
                              <w:rPr>
                                <w:rFonts w:ascii="Calibri" w:eastAsia="Carlito" w:hAnsi="Calibri" w:cs="Calibri"/>
                                <w:sz w:val="28"/>
                                <w:szCs w:val="28"/>
                              </w:rPr>
                              <w:t>-del-servidor:/home /</w:t>
                            </w:r>
                            <w:proofErr w:type="spellStart"/>
                            <w:r w:rsidRPr="00D13A3C">
                              <w:rPr>
                                <w:rFonts w:ascii="Calibri" w:eastAsia="Carlito" w:hAnsi="Calibri" w:cs="Calibri"/>
                                <w:sz w:val="28"/>
                                <w:szCs w:val="28"/>
                              </w:rPr>
                              <w:t>direcorio_destino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uadro de texto" o:spid="_x0000_s1032" type="#_x0000_t202" style="position:absolute;left:0;text-align:left;margin-left:22.1pt;margin-top:4pt;width:339.6pt;height:2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bCnAIAAMIFAAAOAAAAZHJzL2Uyb0RvYy54bWysVFFP2zAQfp+0/2D5fSQtpWMVKeqKmCYh&#10;QIOJZ9exqYXt82y3Sffrd3aSUhgvTHtJbN93n+8+393ZeWs02QofFNiKjo5KSoTlUCv7WNGf95ef&#10;TikJkdmaabCiojsR6Pn844ezxs3EGNaga+EJktgwa1xF1zG6WVEEvhaGhSNwwqJRgjcs4tY/FrVn&#10;DbIbXYzLclo04GvngYsQ8PSiM9J55pdS8HgjZRCR6IpibDF/ff6u0reYn7HZo2durXgfBvuHKAxT&#10;Fi/dU12wyMjGq7+ojOIeAsh4xMEUIKXiIueA2YzKV9ncrZkTORcUJ7i9TOH/0fLr7a0nqsa3Q3ks&#10;M/hGo5IsN6z2QGpBomgjJJkaF2aIvnOIj+1XaBE4nAc8TNm30pv0x7wI2pFxtxcZeQjHw8nx6Hhc&#10;YllwtI1PJ9PP40RTPHs7H+I3AYakRUU9PmLWlm2vQuygAyRdFkCr+lJpnTepcMRSe7Jl+OQ65hiR&#10;/AVKW9JUdHp8UmbiF7ZEvfdfacaf+vAOUMinbbpO5BLrw0oKdUrkVdxpkTDa/hASJc6CvBEj41zY&#10;fZwZnVASM3qPY49/juo9zl0e6JFvBhv3zkZZ8J1KL6WtnwZpZYfHNzzIOy1ju2pzbU2HQllBvcP6&#10;8dA1YnD8UqHeVyzEW+ax87BkcJrEG/xIDfhI0K8oWYP//dZ5wmNDoJWSBju5ouHXhnlBif5usVW+&#10;jCaT1Pp5Mzn5PMaNP7SsDi12Y5aAlTPCueV4XiZ81MNSejAPOHQW6VY0Mcvx7orGYbmM3XzBocXF&#10;YpFB2OyOxSt753iiTiqnOrtvH5h3fZ2nTruGoefZ7FW5d9jkaWGxiSBV7oWkc6dqrz8OitxN/VBL&#10;k+hwn1HPo3f+BwAA//8DAFBLAwQUAAYACAAAACEAmmudmdoAAAAHAQAADwAAAGRycy9kb3ducmV2&#10;LnhtbEyPMU/DMBSEdyT+g/WQ2KhDCGBCXipAhYWJgpjd2LUt4ufIdtPw7zETjKc73X3XrRc/slnH&#10;5AIhXK4qYJqGoBwZhI/35wsBLGVJSo6BNMK3TrDuT0862apwpDc9b7NhpYRSKxFszlPLeRqs9jKt&#10;wqSpePsQvcxFRsNVlMdS7kdeV9UN99JRWbBy0k9WD1/bg0fYPJo7MwgZ7UYo5+blc/9qXhDPz5aH&#10;e2BZL/kvDL/4BR36wrQLB1KJjQhNU5ckgiiPin1bXzXAdgjXtQDed/w/f/8DAAD//wMAUEsBAi0A&#10;FAAGAAgAAAAhALaDOJL+AAAA4QEAABMAAAAAAAAAAAAAAAAAAAAAAFtDb250ZW50X1R5cGVzXS54&#10;bWxQSwECLQAUAAYACAAAACEAOP0h/9YAAACUAQAACwAAAAAAAAAAAAAAAAAvAQAAX3JlbHMvLnJl&#10;bHNQSwECLQAUAAYACAAAACEA3oEWwpwCAADCBQAADgAAAAAAAAAAAAAAAAAuAgAAZHJzL2Uyb0Rv&#10;Yy54bWxQSwECLQAUAAYACAAAACEAmmudmdoAAAAHAQAADwAAAAAAAAAAAAAAAAD2BAAAZHJzL2Rv&#10;d25yZXYueG1sUEsFBgAAAAAEAAQA8wAAAP0FAAAAAA==&#10;" fillcolor="white [3201]" strokeweight=".5pt">
                <v:textbox>
                  <w:txbxContent>
                    <w:p w:rsidR="00D93443" w:rsidRDefault="00D93443">
                      <w:proofErr w:type="gramStart"/>
                      <w:r w:rsidRPr="00D13A3C">
                        <w:rPr>
                          <w:rFonts w:ascii="Calibri" w:eastAsia="Carlito" w:hAnsi="Calibri" w:cs="Calibri"/>
                          <w:sz w:val="28"/>
                          <w:szCs w:val="28"/>
                        </w:rPr>
                        <w:t>sudo</w:t>
                      </w:r>
                      <w:proofErr w:type="gramEnd"/>
                      <w:r w:rsidRPr="00D13A3C">
                        <w:rPr>
                          <w:rFonts w:ascii="Calibri" w:eastAsia="Carlito" w:hAnsi="Calibri" w:cs="Calibr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3A3C">
                        <w:rPr>
                          <w:rFonts w:ascii="Calibri" w:eastAsia="Carlito" w:hAnsi="Calibri" w:cs="Calibri"/>
                          <w:sz w:val="28"/>
                          <w:szCs w:val="28"/>
                        </w:rPr>
                        <w:t>mount</w:t>
                      </w:r>
                      <w:proofErr w:type="spellEnd"/>
                      <w:r w:rsidRPr="00D13A3C">
                        <w:rPr>
                          <w:rFonts w:ascii="Calibri" w:eastAsia="Carlito" w:hAnsi="Calibri" w:cs="Calibr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13A3C">
                        <w:rPr>
                          <w:rFonts w:ascii="Calibri" w:eastAsia="Carlito" w:hAnsi="Calibri" w:cs="Calibri"/>
                          <w:sz w:val="28"/>
                          <w:szCs w:val="28"/>
                        </w:rPr>
                        <w:t>ip</w:t>
                      </w:r>
                      <w:proofErr w:type="spellEnd"/>
                      <w:r w:rsidRPr="00D13A3C">
                        <w:rPr>
                          <w:rFonts w:ascii="Calibri" w:eastAsia="Carlito" w:hAnsi="Calibri" w:cs="Calibri"/>
                          <w:sz w:val="28"/>
                          <w:szCs w:val="28"/>
                        </w:rPr>
                        <w:t>-del-servidor:/home /</w:t>
                      </w:r>
                      <w:proofErr w:type="spellStart"/>
                      <w:r w:rsidRPr="00D13A3C">
                        <w:rPr>
                          <w:rFonts w:ascii="Calibri" w:eastAsia="Carlito" w:hAnsi="Calibri" w:cs="Calibri"/>
                          <w:sz w:val="28"/>
                          <w:szCs w:val="28"/>
                        </w:rPr>
                        <w:t>direcorio_destino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13A3C" w:rsidRPr="00D93443" w:rsidRDefault="00D13A3C" w:rsidP="00D13A3C">
      <w:pPr>
        <w:tabs>
          <w:tab w:val="left" w:pos="6026"/>
        </w:tabs>
        <w:rPr>
          <w:rFonts w:ascii="Calibri" w:eastAsia="Carlito" w:hAnsi="Calibri" w:cs="Calibri"/>
          <w:b/>
          <w:bCs/>
        </w:rPr>
      </w:pPr>
    </w:p>
    <w:p w:rsidR="00D13A3C" w:rsidRPr="00D93443" w:rsidRDefault="00D13A3C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</w:rPr>
      </w:pPr>
    </w:p>
    <w:p w:rsidR="00D13A3C" w:rsidRPr="00D93443" w:rsidRDefault="00D93443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  <w:sz w:val="28"/>
        </w:rPr>
      </w:pPr>
      <w:r w:rsidRPr="00D93443">
        <w:rPr>
          <w:rFonts w:ascii="Calibri" w:eastAsia="Carlito" w:hAnsi="Calibri" w:cs="Calibri"/>
          <w:b/>
          <w:bCs/>
          <w:sz w:val="28"/>
        </w:rPr>
        <w:t>Cliente Windows:</w:t>
      </w:r>
    </w:p>
    <w:p w:rsidR="00D13A3C" w:rsidRPr="00D93443" w:rsidRDefault="00D13A3C" w:rsidP="00D13A3C">
      <w:pPr>
        <w:tabs>
          <w:tab w:val="left" w:pos="6026"/>
        </w:tabs>
        <w:ind w:left="283"/>
        <w:jc w:val="center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tabs>
          <w:tab w:val="left" w:pos="6026"/>
        </w:tabs>
        <w:ind w:left="283"/>
        <w:rPr>
          <w:rFonts w:ascii="Calibri" w:hAnsi="Calibri" w:cs="Calibri"/>
          <w:b/>
          <w:bCs/>
        </w:rPr>
      </w:pPr>
    </w:p>
    <w:p w:rsidR="00D13A3C" w:rsidRPr="00D93443" w:rsidRDefault="00D93443" w:rsidP="00D93443">
      <w:pPr>
        <w:pStyle w:val="Prrafodelista"/>
        <w:numPr>
          <w:ilvl w:val="0"/>
          <w:numId w:val="12"/>
        </w:numPr>
        <w:tabs>
          <w:tab w:val="left" w:pos="6026"/>
        </w:tabs>
        <w:rPr>
          <w:rFonts w:ascii="Calibri" w:hAnsi="Calibri" w:cs="Calibri"/>
          <w:b/>
          <w:bCs/>
        </w:rPr>
      </w:pPr>
      <w:r>
        <w:rPr>
          <w:rFonts w:ascii="Calibri" w:eastAsia="Carlito" w:hAnsi="Calibri" w:cs="Calibri"/>
          <w:b/>
          <w:bCs/>
        </w:rPr>
        <w:t>Habilitar característica de cliente para NFS</w:t>
      </w:r>
      <w:r w:rsidR="00D13A3C" w:rsidRPr="00D93443">
        <w:rPr>
          <w:rFonts w:ascii="Calibri" w:eastAsia="Carlito" w:hAnsi="Calibri" w:cs="Calibri"/>
          <w:b/>
          <w:bCs/>
        </w:rPr>
        <w:t>.</w:t>
      </w:r>
    </w:p>
    <w:p w:rsidR="00D93443" w:rsidRPr="00D93443" w:rsidRDefault="00D93443" w:rsidP="00D93443">
      <w:pPr>
        <w:pStyle w:val="Prrafodelista"/>
        <w:tabs>
          <w:tab w:val="left" w:pos="6026"/>
        </w:tabs>
        <w:ind w:left="1003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tabs>
          <w:tab w:val="left" w:pos="6026"/>
        </w:tabs>
        <w:ind w:left="283"/>
        <w:rPr>
          <w:rFonts w:ascii="Calibri" w:hAnsi="Calibri" w:cs="Calibri"/>
          <w:b/>
          <w:bCs/>
        </w:rPr>
      </w:pPr>
      <w:r w:rsidRPr="00D93443">
        <w:rPr>
          <w:rFonts w:ascii="Calibri" w:eastAsia="Carlito" w:hAnsi="Calibri" w:cs="Calibri"/>
          <w:b/>
          <w:bCs/>
        </w:rPr>
        <w:t xml:space="preserve">-&gt; En el buscador escribimos, activar y desactivar las características de </w:t>
      </w:r>
      <w:proofErr w:type="spellStart"/>
      <w:r w:rsidRPr="00D93443">
        <w:rPr>
          <w:rFonts w:ascii="Calibri" w:eastAsia="Carlito" w:hAnsi="Calibri" w:cs="Calibri"/>
          <w:b/>
          <w:bCs/>
        </w:rPr>
        <w:t>windows</w:t>
      </w:r>
      <w:proofErr w:type="spellEnd"/>
      <w:r w:rsidRPr="00D93443">
        <w:rPr>
          <w:rFonts w:ascii="Calibri" w:eastAsia="Carlito" w:hAnsi="Calibri" w:cs="Calibri"/>
          <w:b/>
          <w:bCs/>
        </w:rPr>
        <w:t>.</w:t>
      </w:r>
    </w:p>
    <w:p w:rsidR="00D13A3C" w:rsidRPr="00D93443" w:rsidRDefault="00D13A3C" w:rsidP="00D13A3C">
      <w:pPr>
        <w:tabs>
          <w:tab w:val="left" w:pos="6026"/>
        </w:tabs>
        <w:ind w:left="283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tabs>
          <w:tab w:val="left" w:pos="6026"/>
        </w:tabs>
        <w:ind w:left="283"/>
        <w:rPr>
          <w:rFonts w:ascii="Calibri" w:hAnsi="Calibri" w:cs="Calibri"/>
          <w:b/>
          <w:bCs/>
        </w:rPr>
      </w:pPr>
      <w:r w:rsidRPr="00D93443">
        <w:rPr>
          <w:rFonts w:ascii="Calibri" w:eastAsia="Carlito" w:hAnsi="Calibri" w:cs="Calibri"/>
          <w:noProof/>
        </w:rPr>
        <w:drawing>
          <wp:inline distT="0" distB="0" distL="0" distR="0" wp14:anchorId="43E6FC07" wp14:editId="0F5F5FE1">
            <wp:extent cx="3324225" cy="800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6468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332422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3C" w:rsidRPr="00D93443" w:rsidRDefault="00D13A3C" w:rsidP="00D13A3C">
      <w:pPr>
        <w:tabs>
          <w:tab w:val="left" w:pos="6026"/>
        </w:tabs>
        <w:ind w:left="283"/>
        <w:rPr>
          <w:rFonts w:ascii="Calibri" w:hAnsi="Calibri" w:cs="Calibri"/>
        </w:rPr>
      </w:pPr>
    </w:p>
    <w:p w:rsidR="00D13A3C" w:rsidRPr="00D93443" w:rsidRDefault="00D13A3C" w:rsidP="00D13A3C">
      <w:pPr>
        <w:tabs>
          <w:tab w:val="left" w:pos="6026"/>
        </w:tabs>
        <w:ind w:left="283"/>
        <w:rPr>
          <w:rFonts w:ascii="Calibri" w:hAnsi="Calibri" w:cs="Calibri"/>
          <w:b/>
          <w:bCs/>
        </w:rPr>
      </w:pPr>
    </w:p>
    <w:p w:rsidR="00D93443" w:rsidRDefault="00D93443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</w:rPr>
      </w:pPr>
    </w:p>
    <w:p w:rsidR="00D93443" w:rsidRDefault="00D93443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</w:rPr>
      </w:pPr>
    </w:p>
    <w:p w:rsidR="00D13A3C" w:rsidRDefault="00D13A3C" w:rsidP="00D13A3C">
      <w:pPr>
        <w:tabs>
          <w:tab w:val="left" w:pos="6026"/>
        </w:tabs>
        <w:ind w:left="283"/>
        <w:rPr>
          <w:rFonts w:ascii="Calibri" w:eastAsia="Carlito" w:hAnsi="Calibri" w:cs="Calibri"/>
          <w:b/>
          <w:bCs/>
        </w:rPr>
      </w:pPr>
      <w:r w:rsidRPr="00D93443">
        <w:rPr>
          <w:rFonts w:ascii="Calibri" w:eastAsia="Carlito" w:hAnsi="Calibri" w:cs="Calibri"/>
          <w:b/>
          <w:bCs/>
        </w:rPr>
        <w:lastRenderedPageBreak/>
        <w:t>-&gt;Buscamos la opción de Servicios para NFS, pinchamos en el + y seleccionamos Cliente para NFS.</w:t>
      </w:r>
    </w:p>
    <w:p w:rsidR="00D93443" w:rsidRPr="00D93443" w:rsidRDefault="00D93443" w:rsidP="00D13A3C">
      <w:pPr>
        <w:tabs>
          <w:tab w:val="left" w:pos="6026"/>
        </w:tabs>
        <w:ind w:left="283"/>
        <w:rPr>
          <w:rFonts w:ascii="Calibri" w:hAnsi="Calibri" w:cs="Calibri"/>
          <w:b/>
          <w:bCs/>
        </w:rPr>
      </w:pPr>
    </w:p>
    <w:p w:rsidR="00D13A3C" w:rsidRPr="00D93443" w:rsidRDefault="00D13A3C" w:rsidP="00D13A3C">
      <w:pPr>
        <w:tabs>
          <w:tab w:val="left" w:pos="6026"/>
        </w:tabs>
        <w:ind w:left="283"/>
        <w:rPr>
          <w:rFonts w:ascii="Calibri" w:hAnsi="Calibri" w:cs="Calibri"/>
          <w:b/>
          <w:bCs/>
        </w:rPr>
      </w:pPr>
    </w:p>
    <w:p w:rsidR="00D13A3C" w:rsidRDefault="00D13A3C" w:rsidP="00D13A3C">
      <w:pPr>
        <w:tabs>
          <w:tab w:val="left" w:pos="6026"/>
        </w:tabs>
        <w:ind w:left="283"/>
        <w:rPr>
          <w:rFonts w:ascii="Calibri" w:hAnsi="Calibri" w:cs="Calibri"/>
        </w:rPr>
      </w:pPr>
      <w:r w:rsidRPr="00D93443">
        <w:rPr>
          <w:rFonts w:ascii="Calibri" w:eastAsia="Carlito" w:hAnsi="Calibri" w:cs="Calibri"/>
          <w:noProof/>
        </w:rPr>
        <w:drawing>
          <wp:inline distT="0" distB="0" distL="0" distR="0" wp14:anchorId="58EDEB37" wp14:editId="3A658AD3">
            <wp:extent cx="3933825" cy="34956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8412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3933824" cy="34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43" w:rsidRPr="00D93443" w:rsidRDefault="00D93443" w:rsidP="00D13A3C">
      <w:pPr>
        <w:tabs>
          <w:tab w:val="left" w:pos="6026"/>
        </w:tabs>
        <w:ind w:left="283"/>
        <w:rPr>
          <w:rFonts w:ascii="Calibri" w:hAnsi="Calibri" w:cs="Calibri"/>
        </w:rPr>
      </w:pPr>
    </w:p>
    <w:p w:rsidR="00D13A3C" w:rsidRPr="00D93443" w:rsidRDefault="00D13A3C" w:rsidP="00D13A3C">
      <w:pPr>
        <w:tabs>
          <w:tab w:val="left" w:pos="6026"/>
        </w:tabs>
        <w:ind w:left="283"/>
        <w:rPr>
          <w:rFonts w:ascii="Calibri" w:hAnsi="Calibri" w:cs="Calibri"/>
          <w:b/>
          <w:bCs/>
        </w:rPr>
      </w:pPr>
      <w:r w:rsidRPr="00D93443">
        <w:rPr>
          <w:rFonts w:ascii="Calibri" w:eastAsia="Carlito" w:hAnsi="Calibri" w:cs="Calibri"/>
          <w:b/>
          <w:bCs/>
        </w:rPr>
        <w:t xml:space="preserve">-&gt; En el aparatado de red ya podremos conectar las carpetas de </w:t>
      </w:r>
      <w:proofErr w:type="spellStart"/>
      <w:r w:rsidRPr="00D93443">
        <w:rPr>
          <w:rFonts w:ascii="Calibri" w:eastAsia="Carlito" w:hAnsi="Calibri" w:cs="Calibri"/>
          <w:b/>
          <w:bCs/>
        </w:rPr>
        <w:t>nfs</w:t>
      </w:r>
      <w:proofErr w:type="spellEnd"/>
      <w:r w:rsidR="00D93443">
        <w:rPr>
          <w:rFonts w:ascii="Calibri" w:eastAsia="Carlito" w:hAnsi="Calibri" w:cs="Calibri"/>
          <w:b/>
          <w:bCs/>
        </w:rPr>
        <w:t xml:space="preserve"> o por línea de comando.</w:t>
      </w:r>
      <w:bookmarkStart w:id="0" w:name="_GoBack"/>
      <w:bookmarkEnd w:id="0"/>
    </w:p>
    <w:p w:rsidR="00D13A3C" w:rsidRPr="00D93443" w:rsidRDefault="00D13A3C" w:rsidP="00D13A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13A3C" w:rsidRPr="00D93443" w:rsidRDefault="00D13A3C" w:rsidP="00D13A3C">
      <w:pPr>
        <w:pStyle w:val="paragraph"/>
        <w:spacing w:before="0" w:beforeAutospacing="0" w:after="0" w:afterAutospacing="0"/>
        <w:ind w:left="270"/>
        <w:jc w:val="center"/>
        <w:textAlignment w:val="baseline"/>
        <w:rPr>
          <w:rFonts w:ascii="Calibri" w:hAnsi="Calibri" w:cs="Calibri"/>
        </w:rPr>
      </w:pPr>
      <w:r w:rsidRPr="00D93443">
        <w:rPr>
          <w:rStyle w:val="eop"/>
          <w:rFonts w:ascii="Calibri" w:hAnsi="Calibri" w:cs="Calibri"/>
        </w:rPr>
        <w:t> </w:t>
      </w:r>
    </w:p>
    <w:p w:rsidR="00D13A3C" w:rsidRPr="00D93443" w:rsidRDefault="00D13A3C" w:rsidP="00D13A3C">
      <w:pPr>
        <w:pStyle w:val="paragraph"/>
        <w:spacing w:before="0" w:beforeAutospacing="0" w:after="0" w:afterAutospacing="0"/>
        <w:ind w:left="270"/>
        <w:textAlignment w:val="baseline"/>
        <w:rPr>
          <w:rFonts w:ascii="Calibri" w:hAnsi="Calibri" w:cs="Calibri"/>
        </w:rPr>
      </w:pPr>
      <w:r w:rsidRPr="00D93443">
        <w:rPr>
          <w:rStyle w:val="eop"/>
          <w:rFonts w:ascii="Calibri" w:hAnsi="Calibri" w:cs="Calibri"/>
        </w:rPr>
        <w:t> </w:t>
      </w:r>
    </w:p>
    <w:p w:rsidR="00C43EFE" w:rsidRPr="00D93443" w:rsidRDefault="00D13A3C" w:rsidP="00C43EFE">
      <w:pPr>
        <w:pStyle w:val="Standard"/>
      </w:pPr>
      <w:r w:rsidRPr="00D93443">
        <w:rPr>
          <w:b/>
          <w:bCs/>
          <w:color w:val="000000"/>
        </w:rPr>
        <w:br/>
      </w:r>
    </w:p>
    <w:p w:rsidR="002B61CD" w:rsidRPr="00D13A3C" w:rsidRDefault="002B61CD">
      <w:pPr>
        <w:pStyle w:val="Standard"/>
        <w:pageBreakBefore/>
        <w:widowControl/>
        <w:rPr>
          <w:rFonts w:eastAsia="Times New Roman"/>
          <w:sz w:val="20"/>
          <w:szCs w:val="20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4"/>
        <w:gridCol w:w="7483"/>
      </w:tblGrid>
      <w:tr w:rsidR="002B61CD" w:rsidRPr="00D13A3C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61CD" w:rsidRPr="00D13A3C" w:rsidRDefault="00C31016">
            <w:pPr>
              <w:pStyle w:val="Table"/>
              <w:rPr>
                <w:b/>
                <w:bCs/>
              </w:rPr>
            </w:pPr>
            <w:r w:rsidRPr="00D13A3C">
              <w:rPr>
                <w:b/>
                <w:bCs/>
              </w:rPr>
              <w:t>Creado por</w:t>
            </w:r>
          </w:p>
        </w:tc>
        <w:tc>
          <w:tcPr>
            <w:tcW w:w="7483" w:type="dxa"/>
            <w:tcBorders>
              <w:top w:val="single" w:sz="2" w:space="0" w:color="4C4C4C"/>
              <w:left w:val="single" w:sz="2" w:space="0" w:color="D0CECE" w:themeColor="background2" w:themeShade="E6"/>
              <w:bottom w:val="single" w:sz="2" w:space="0" w:color="4C4C4C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61CD" w:rsidRPr="00D13A3C" w:rsidRDefault="00D93443">
            <w:pPr>
              <w:pStyle w:val="Table"/>
              <w:rPr>
                <w:i/>
                <w:iCs/>
              </w:rPr>
            </w:pPr>
            <w:r>
              <w:rPr>
                <w:i/>
                <w:iCs/>
              </w:rPr>
              <w:t>Israel Vara Box</w:t>
            </w:r>
          </w:p>
        </w:tc>
      </w:tr>
      <w:tr w:rsidR="002B61CD" w:rsidRPr="00D13A3C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61CD" w:rsidRPr="00D13A3C" w:rsidRDefault="00C31016">
            <w:pPr>
              <w:pStyle w:val="Table"/>
              <w:rPr>
                <w:b/>
                <w:bCs/>
              </w:rPr>
            </w:pPr>
            <w:r w:rsidRPr="00D13A3C">
              <w:rPr>
                <w:b/>
                <w:bCs/>
              </w:rPr>
              <w:t>Fecha Creación</w:t>
            </w:r>
          </w:p>
        </w:tc>
        <w:tc>
          <w:tcPr>
            <w:tcW w:w="7483" w:type="dxa"/>
            <w:tcBorders>
              <w:left w:val="single" w:sz="2" w:space="0" w:color="D0CECE" w:themeColor="background2" w:themeShade="E6"/>
              <w:bottom w:val="single" w:sz="2" w:space="0" w:color="4C4C4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61CD" w:rsidRPr="00D13A3C" w:rsidRDefault="00D93443">
            <w:pPr>
              <w:pStyle w:val="Table"/>
              <w:rPr>
                <w:i/>
                <w:iCs/>
              </w:rPr>
            </w:pPr>
            <w:r>
              <w:rPr>
                <w:i/>
                <w:iCs/>
              </w:rPr>
              <w:t>2024-05-29</w:t>
            </w:r>
          </w:p>
        </w:tc>
      </w:tr>
      <w:tr w:rsidR="002B61CD" w:rsidRPr="00D13A3C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61CD" w:rsidRPr="00D13A3C" w:rsidRDefault="00C31016">
            <w:pPr>
              <w:pStyle w:val="Table"/>
              <w:rPr>
                <w:b/>
                <w:bCs/>
              </w:rPr>
            </w:pPr>
            <w:r w:rsidRPr="00D13A3C">
              <w:rPr>
                <w:b/>
                <w:bCs/>
              </w:rPr>
              <w:t>Revisado por</w:t>
            </w:r>
          </w:p>
        </w:tc>
        <w:tc>
          <w:tcPr>
            <w:tcW w:w="7483" w:type="dxa"/>
            <w:tcBorders>
              <w:left w:val="single" w:sz="2" w:space="0" w:color="D0CECE" w:themeColor="background2" w:themeShade="E6"/>
              <w:bottom w:val="single" w:sz="2" w:space="0" w:color="4C4C4C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61CD" w:rsidRPr="00D13A3C" w:rsidRDefault="002B61CD">
            <w:pPr>
              <w:pStyle w:val="Table"/>
              <w:rPr>
                <w:i/>
                <w:iCs/>
              </w:rPr>
            </w:pPr>
          </w:p>
        </w:tc>
      </w:tr>
      <w:tr w:rsidR="002B61CD" w:rsidRPr="00D13A3C" w:rsidTr="003C0FE2">
        <w:tc>
          <w:tcPr>
            <w:tcW w:w="2154" w:type="dxa"/>
            <w:tcBorders>
              <w:top w:val="single" w:sz="2" w:space="0" w:color="4C4C4C"/>
              <w:bottom w:val="single" w:sz="2" w:space="0" w:color="4C4C4C"/>
              <w:right w:val="single" w:sz="2" w:space="0" w:color="D0CECE" w:themeColor="background2" w:themeShade="E6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61CD" w:rsidRPr="00D13A3C" w:rsidRDefault="00C31016">
            <w:pPr>
              <w:pStyle w:val="Table"/>
              <w:rPr>
                <w:b/>
                <w:bCs/>
              </w:rPr>
            </w:pPr>
            <w:r w:rsidRPr="00D13A3C">
              <w:rPr>
                <w:b/>
                <w:bCs/>
              </w:rPr>
              <w:t>Fecha Última Revisión</w:t>
            </w:r>
          </w:p>
        </w:tc>
        <w:tc>
          <w:tcPr>
            <w:tcW w:w="7483" w:type="dxa"/>
            <w:tcBorders>
              <w:left w:val="single" w:sz="2" w:space="0" w:color="D0CECE" w:themeColor="background2" w:themeShade="E6"/>
              <w:bottom w:val="single" w:sz="2" w:space="0" w:color="4C4C4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61CD" w:rsidRPr="00D13A3C" w:rsidRDefault="002B61CD">
            <w:pPr>
              <w:pStyle w:val="Table"/>
              <w:rPr>
                <w:i/>
                <w:iCs/>
              </w:rPr>
            </w:pPr>
          </w:p>
        </w:tc>
      </w:tr>
    </w:tbl>
    <w:p w:rsidR="002B61CD" w:rsidRPr="00D13A3C" w:rsidRDefault="002B61CD">
      <w:pPr>
        <w:pStyle w:val="Standard"/>
        <w:widowControl/>
        <w:rPr>
          <w:rFonts w:eastAsia="Times New Roman"/>
          <w:sz w:val="20"/>
          <w:szCs w:val="20"/>
        </w:rPr>
      </w:pPr>
    </w:p>
    <w:sectPr w:rsidR="002B61CD" w:rsidRPr="00D13A3C">
      <w:headerReference w:type="default" r:id="rId14"/>
      <w:footerReference w:type="default" r:id="rId15"/>
      <w:pgSz w:w="11905" w:h="16837"/>
      <w:pgMar w:top="2965" w:right="1134" w:bottom="2007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0D9" w:rsidRDefault="002420D9">
      <w:r>
        <w:separator/>
      </w:r>
    </w:p>
  </w:endnote>
  <w:endnote w:type="continuationSeparator" w:id="0">
    <w:p w:rsidR="002420D9" w:rsidRDefault="0024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818"/>
      <w:gridCol w:w="4819"/>
    </w:tblGrid>
    <w:tr w:rsidR="00405179" w:rsidRPr="003C0FE2" w:rsidTr="003C0FE2">
      <w:trPr>
        <w:tblHeader/>
      </w:trPr>
      <w:tc>
        <w:tcPr>
          <w:tcW w:w="9637" w:type="dxa"/>
          <w:gridSpan w:val="2"/>
          <w:tcBorders>
            <w:top w:val="single" w:sz="2" w:space="0" w:color="D0CECE" w:themeColor="background2" w:themeShade="E6"/>
            <w:left w:val="single" w:sz="2" w:space="0" w:color="D0CECE" w:themeColor="background2" w:themeShade="E6"/>
            <w:bottom w:val="single" w:sz="2" w:space="0" w:color="333333"/>
            <w:right w:val="single" w:sz="2" w:space="0" w:color="D0CECE" w:themeColor="background2" w:themeShade="E6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390AD9" w:rsidRPr="003C0FE2" w:rsidRDefault="00390AD9">
          <w:pPr>
            <w:pStyle w:val="TableHeading"/>
            <w:jc w:val="left"/>
            <w:rPr>
              <w:rFonts w:ascii="Arial" w:hAnsi="Arial"/>
              <w:i w:val="0"/>
              <w:iCs w:val="0"/>
              <w:color w:val="333333"/>
              <w:sz w:val="16"/>
              <w:szCs w:val="16"/>
            </w:rPr>
          </w:pPr>
        </w:p>
      </w:tc>
    </w:tr>
    <w:tr w:rsidR="003C0FE2">
      <w:trPr>
        <w:tblHeader/>
      </w:trPr>
      <w:tc>
        <w:tcPr>
          <w:tcW w:w="9637" w:type="dxa"/>
          <w:gridSpan w:val="2"/>
          <w:tcBorders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3C0FE2" w:rsidRDefault="003C0FE2">
          <w:pPr>
            <w:pStyle w:val="TableHeading"/>
            <w:jc w:val="left"/>
            <w:rPr>
              <w:rFonts w:ascii="Arial" w:hAnsi="Arial"/>
              <w:color w:val="333333"/>
              <w:sz w:val="16"/>
              <w:szCs w:val="16"/>
            </w:rPr>
          </w:pPr>
          <w:r w:rsidRPr="003C0FE2">
            <w:rPr>
              <w:rFonts w:ascii="Arial" w:hAnsi="Arial"/>
              <w:color w:val="333333"/>
              <w:sz w:val="16"/>
              <w:szCs w:val="16"/>
            </w:rPr>
            <w:t>Nombre del archivo:</w:t>
          </w:r>
        </w:p>
      </w:tc>
    </w:tr>
    <w:tr w:rsidR="00405179">
      <w:tc>
        <w:tcPr>
          <w:tcW w:w="4818" w:type="dxa"/>
          <w:tcBorders>
            <w:left w:val="single" w:sz="2" w:space="0" w:color="333333"/>
            <w:bottom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390AD9" w:rsidRDefault="00C31016">
          <w:pPr>
            <w:pStyle w:val="TableContents"/>
            <w:rPr>
              <w:rFonts w:ascii="Arial" w:hAnsi="Arial"/>
              <w:i/>
              <w:iCs/>
              <w:color w:val="333333"/>
              <w:sz w:val="16"/>
              <w:szCs w:val="16"/>
            </w:rPr>
          </w:pP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t xml:space="preserve">Fecha: </w:t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begin"/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instrText xml:space="preserve"> DATE  \@ "yyyy-MM-dd"  \* MERGEFORMAT </w:instrText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separate"/>
          </w:r>
          <w:r w:rsidR="003B7360">
            <w:rPr>
              <w:rFonts w:ascii="Arial" w:hAnsi="Arial"/>
              <w:i/>
              <w:iCs/>
              <w:noProof/>
              <w:color w:val="333333"/>
              <w:sz w:val="16"/>
              <w:szCs w:val="16"/>
            </w:rPr>
            <w:t>2024-05-29</w:t>
          </w:r>
          <w:r w:rsidR="00910FA5"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end"/>
          </w:r>
        </w:p>
      </w:tc>
      <w:tc>
        <w:tcPr>
          <w:tcW w:w="4819" w:type="dxa"/>
          <w:tcBorders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390AD9" w:rsidRDefault="00C31016">
          <w:pPr>
            <w:pStyle w:val="TableContents"/>
            <w:jc w:val="right"/>
            <w:rPr>
              <w:rFonts w:ascii="Arial" w:hAnsi="Arial"/>
              <w:i/>
              <w:iCs/>
              <w:color w:val="333333"/>
              <w:sz w:val="16"/>
              <w:szCs w:val="16"/>
            </w:rPr>
          </w:pP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t xml:space="preserve">Página: 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begin"/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instrText xml:space="preserve"> PAGE </w:instrTex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separate"/>
          </w:r>
          <w:r w:rsidR="00D93443">
            <w:rPr>
              <w:rFonts w:ascii="Arial" w:hAnsi="Arial"/>
              <w:i/>
              <w:iCs/>
              <w:noProof/>
              <w:color w:val="333333"/>
              <w:sz w:val="16"/>
              <w:szCs w:val="16"/>
            </w:rPr>
            <w:t>2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end"/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t xml:space="preserve"> de 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begin"/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instrText xml:space="preserve"> NUMPAGES </w:instrTex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separate"/>
          </w:r>
          <w:r w:rsidR="00D93443">
            <w:rPr>
              <w:rFonts w:ascii="Arial" w:hAnsi="Arial"/>
              <w:i/>
              <w:iCs/>
              <w:noProof/>
              <w:color w:val="333333"/>
              <w:sz w:val="16"/>
              <w:szCs w:val="16"/>
            </w:rPr>
            <w:t>5</w:t>
          </w:r>
          <w:r>
            <w:rPr>
              <w:rFonts w:ascii="Arial" w:hAnsi="Arial"/>
              <w:i/>
              <w:iCs/>
              <w:color w:val="333333"/>
              <w:sz w:val="16"/>
              <w:szCs w:val="16"/>
            </w:rPr>
            <w:fldChar w:fldCharType="end"/>
          </w:r>
        </w:p>
      </w:tc>
    </w:tr>
  </w:tbl>
  <w:p w:rsidR="00390AD9" w:rsidRDefault="00390A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0D9" w:rsidRDefault="002420D9">
      <w:r>
        <w:rPr>
          <w:color w:val="000000"/>
        </w:rPr>
        <w:ptab w:relativeTo="margin" w:alignment="center" w:leader="none"/>
      </w:r>
    </w:p>
  </w:footnote>
  <w:footnote w:type="continuationSeparator" w:id="0">
    <w:p w:rsidR="002420D9" w:rsidRDefault="00242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50"/>
      <w:gridCol w:w="1577"/>
    </w:tblGrid>
    <w:tr w:rsidR="00405179">
      <w:trPr>
        <w:trHeight w:val="283"/>
        <w:tblHeader/>
      </w:trPr>
      <w:tc>
        <w:tcPr>
          <w:tcW w:w="8050" w:type="dxa"/>
          <w:tcBorders>
            <w:top w:val="single" w:sz="2" w:space="0" w:color="333333"/>
            <w:left w:val="single" w:sz="2" w:space="0" w:color="333333"/>
            <w:bottom w:val="single" w:sz="2" w:space="0" w:color="333333"/>
          </w:tcBorders>
          <w:shd w:val="clear" w:color="auto" w:fill="E6E6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390AD9" w:rsidRDefault="00C31016">
          <w:pPr>
            <w:pStyle w:val="TableHeading"/>
            <w:jc w:val="left"/>
            <w:rPr>
              <w:b/>
              <w:bCs/>
              <w:color w:val="0066CC"/>
              <w:sz w:val="16"/>
              <w:szCs w:val="16"/>
            </w:rPr>
          </w:pPr>
          <w:r>
            <w:rPr>
              <w:b/>
              <w:bCs/>
              <w:color w:val="0066CC"/>
              <w:sz w:val="16"/>
              <w:szCs w:val="16"/>
            </w:rPr>
            <w:t>Plataforma Tecnológica 112-Murcia</w:t>
          </w:r>
        </w:p>
      </w:tc>
      <w:tc>
        <w:tcPr>
          <w:tcW w:w="1577" w:type="dxa"/>
          <w:vMerge w:val="restart"/>
          <w:tcBorders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390AD9" w:rsidRDefault="00295966" w:rsidP="00295966">
          <w:pPr>
            <w:pStyle w:val="TableHeading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7541930" wp14:editId="40570D05">
                <wp:simplePos x="0" y="0"/>
                <wp:positionH relativeFrom="column">
                  <wp:posOffset>36830</wp:posOffset>
                </wp:positionH>
                <wp:positionV relativeFrom="paragraph">
                  <wp:posOffset>33020</wp:posOffset>
                </wp:positionV>
                <wp:extent cx="828675" cy="791845"/>
                <wp:effectExtent l="0" t="0" r="9525" b="8255"/>
                <wp:wrapNone/>
                <wp:docPr id="2" name="Ima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791845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05179">
      <w:trPr>
        <w:trHeight w:hRule="exact" w:val="964"/>
      </w:trPr>
      <w:tc>
        <w:tcPr>
          <w:tcW w:w="8050" w:type="dxa"/>
          <w:tcBorders>
            <w:left w:val="single" w:sz="2" w:space="0" w:color="333333"/>
            <w:bottom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390AD9" w:rsidRDefault="003B7360" w:rsidP="00C474AA">
          <w:pPr>
            <w:pStyle w:val="Ttulo"/>
            <w:rPr>
              <w:i/>
              <w:iCs/>
            </w:rPr>
          </w:pPr>
          <w:proofErr w:type="spellStart"/>
          <w:proofErr w:type="gramStart"/>
          <w:r>
            <w:rPr>
              <w:color w:val="800000"/>
              <w:sz w:val="40"/>
              <w:szCs w:val="40"/>
            </w:rPr>
            <w:t>xxxxx</w:t>
          </w:r>
          <w:proofErr w:type="spellEnd"/>
          <w:r>
            <w:rPr>
              <w:color w:val="800000"/>
              <w:sz w:val="40"/>
              <w:szCs w:val="40"/>
            </w:rPr>
            <w:t>-Instalación</w:t>
          </w:r>
          <w:proofErr w:type="gramEnd"/>
          <w:r>
            <w:rPr>
              <w:color w:val="800000"/>
              <w:sz w:val="40"/>
              <w:szCs w:val="40"/>
            </w:rPr>
            <w:t xml:space="preserve"> de Servidor NFS</w:t>
          </w:r>
        </w:p>
      </w:tc>
      <w:tc>
        <w:tcPr>
          <w:tcW w:w="1577" w:type="dxa"/>
          <w:vMerge/>
          <w:tcBorders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CF6268" w:rsidRDefault="00CF6268"/>
      </w:tc>
    </w:tr>
    <w:tr w:rsidR="00405179">
      <w:tc>
        <w:tcPr>
          <w:tcW w:w="8050" w:type="dxa"/>
          <w:tcBorders>
            <w:left w:val="single" w:sz="2" w:space="0" w:color="333333"/>
            <w:bottom w:val="single" w:sz="2" w:space="0" w:color="333333"/>
          </w:tcBorders>
          <w:shd w:val="clear" w:color="auto" w:fill="FFCC99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390AD9" w:rsidRDefault="00C31016">
          <w:pPr>
            <w:pStyle w:val="TableContents"/>
            <w:rPr>
              <w:rFonts w:ascii="Arial" w:hAnsi="Arial"/>
              <w:bCs/>
              <w:color w:val="333333"/>
              <w:sz w:val="16"/>
              <w:szCs w:val="16"/>
            </w:rPr>
          </w:pPr>
          <w:r>
            <w:rPr>
              <w:bCs/>
              <w:color w:val="333333"/>
              <w:sz w:val="16"/>
              <w:szCs w:val="16"/>
            </w:rPr>
            <w:t>Procedimient</w:t>
          </w:r>
          <w:r w:rsidR="00C43EFE">
            <w:rPr>
              <w:bCs/>
              <w:color w:val="333333"/>
              <w:sz w:val="16"/>
              <w:szCs w:val="16"/>
            </w:rPr>
            <w:t>o</w:t>
          </w:r>
        </w:p>
      </w:tc>
      <w:tc>
        <w:tcPr>
          <w:tcW w:w="1577" w:type="dxa"/>
          <w:tcBorders>
            <w:left w:val="single" w:sz="2" w:space="0" w:color="333333"/>
            <w:bottom w:val="single" w:sz="2" w:space="0" w:color="333333"/>
            <w:right w:val="single" w:sz="2" w:space="0" w:color="333333"/>
          </w:tcBorders>
          <w:shd w:val="clear" w:color="auto" w:fill="FFCC99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390AD9" w:rsidRDefault="00C31016">
          <w:pPr>
            <w:pStyle w:val="TableContents"/>
            <w:rPr>
              <w:rFonts w:ascii="Arial" w:hAnsi="Arial"/>
              <w:bCs/>
              <w:color w:val="333333"/>
              <w:sz w:val="16"/>
              <w:szCs w:val="16"/>
            </w:rPr>
          </w:pPr>
          <w:r>
            <w:rPr>
              <w:rFonts w:ascii="Arial" w:hAnsi="Arial"/>
              <w:bCs/>
              <w:color w:val="333333"/>
              <w:sz w:val="16"/>
              <w:szCs w:val="16"/>
            </w:rPr>
            <w:t>Nº Versión: X.X</w:t>
          </w:r>
        </w:p>
      </w:tc>
    </w:tr>
  </w:tbl>
  <w:p w:rsidR="00390AD9" w:rsidRDefault="00390AD9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8AD"/>
    <w:multiLevelType w:val="hybridMultilevel"/>
    <w:tmpl w:val="C0E0C36C"/>
    <w:lvl w:ilvl="0" w:tplc="0C0A0019">
      <w:start w:val="1"/>
      <w:numFmt w:val="lowerLetter"/>
      <w:lvlText w:val="%1."/>
      <w:lvlJc w:val="left"/>
      <w:pPr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0C4153B4"/>
    <w:multiLevelType w:val="hybridMultilevel"/>
    <w:tmpl w:val="FC724D54"/>
    <w:lvl w:ilvl="0" w:tplc="0C0A0019">
      <w:start w:val="1"/>
      <w:numFmt w:val="lowerLetter"/>
      <w:lvlText w:val="%1."/>
      <w:lvlJc w:val="left"/>
      <w:pPr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14BE7B28"/>
    <w:multiLevelType w:val="hybridMultilevel"/>
    <w:tmpl w:val="0B4EF4E0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6D38DD"/>
    <w:multiLevelType w:val="multilevel"/>
    <w:tmpl w:val="89CE1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48B9289A"/>
    <w:multiLevelType w:val="hybridMultilevel"/>
    <w:tmpl w:val="AC687E58"/>
    <w:lvl w:ilvl="0" w:tplc="0C0A0019">
      <w:start w:val="1"/>
      <w:numFmt w:val="lowerLetter"/>
      <w:lvlText w:val="%1."/>
      <w:lvlJc w:val="left"/>
      <w:pPr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>
    <w:nsid w:val="4AE04484"/>
    <w:multiLevelType w:val="hybridMultilevel"/>
    <w:tmpl w:val="72D85B2E"/>
    <w:lvl w:ilvl="0" w:tplc="0C0A0019">
      <w:start w:val="1"/>
      <w:numFmt w:val="lowerLetter"/>
      <w:lvlText w:val="%1."/>
      <w:lvlJc w:val="left"/>
      <w:pPr>
        <w:ind w:left="990" w:hanging="360"/>
      </w:pPr>
    </w:lvl>
    <w:lvl w:ilvl="1" w:tplc="0C0A0019" w:tentative="1">
      <w:start w:val="1"/>
      <w:numFmt w:val="lowerLetter"/>
      <w:lvlText w:val="%2."/>
      <w:lvlJc w:val="left"/>
      <w:pPr>
        <w:ind w:left="1710" w:hanging="360"/>
      </w:pPr>
    </w:lvl>
    <w:lvl w:ilvl="2" w:tplc="0C0A001B" w:tentative="1">
      <w:start w:val="1"/>
      <w:numFmt w:val="lowerRoman"/>
      <w:lvlText w:val="%3."/>
      <w:lvlJc w:val="right"/>
      <w:pPr>
        <w:ind w:left="2430" w:hanging="180"/>
      </w:pPr>
    </w:lvl>
    <w:lvl w:ilvl="3" w:tplc="0C0A000F" w:tentative="1">
      <w:start w:val="1"/>
      <w:numFmt w:val="decimal"/>
      <w:lvlText w:val="%4."/>
      <w:lvlJc w:val="left"/>
      <w:pPr>
        <w:ind w:left="3150" w:hanging="360"/>
      </w:pPr>
    </w:lvl>
    <w:lvl w:ilvl="4" w:tplc="0C0A0019" w:tentative="1">
      <w:start w:val="1"/>
      <w:numFmt w:val="lowerLetter"/>
      <w:lvlText w:val="%5."/>
      <w:lvlJc w:val="left"/>
      <w:pPr>
        <w:ind w:left="3870" w:hanging="360"/>
      </w:pPr>
    </w:lvl>
    <w:lvl w:ilvl="5" w:tplc="0C0A001B" w:tentative="1">
      <w:start w:val="1"/>
      <w:numFmt w:val="lowerRoman"/>
      <w:lvlText w:val="%6."/>
      <w:lvlJc w:val="right"/>
      <w:pPr>
        <w:ind w:left="4590" w:hanging="180"/>
      </w:pPr>
    </w:lvl>
    <w:lvl w:ilvl="6" w:tplc="0C0A000F" w:tentative="1">
      <w:start w:val="1"/>
      <w:numFmt w:val="decimal"/>
      <w:lvlText w:val="%7."/>
      <w:lvlJc w:val="left"/>
      <w:pPr>
        <w:ind w:left="5310" w:hanging="360"/>
      </w:pPr>
    </w:lvl>
    <w:lvl w:ilvl="7" w:tplc="0C0A0019" w:tentative="1">
      <w:start w:val="1"/>
      <w:numFmt w:val="lowerLetter"/>
      <w:lvlText w:val="%8."/>
      <w:lvlJc w:val="left"/>
      <w:pPr>
        <w:ind w:left="6030" w:hanging="360"/>
      </w:pPr>
    </w:lvl>
    <w:lvl w:ilvl="8" w:tplc="0C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54272BB3"/>
    <w:multiLevelType w:val="hybridMultilevel"/>
    <w:tmpl w:val="3A7E3E14"/>
    <w:lvl w:ilvl="0" w:tplc="0C0A0019">
      <w:start w:val="1"/>
      <w:numFmt w:val="low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5DB7FBE"/>
    <w:multiLevelType w:val="multilevel"/>
    <w:tmpl w:val="DDD00E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5E1772DF"/>
    <w:multiLevelType w:val="multilevel"/>
    <w:tmpl w:val="89CE1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658B4846"/>
    <w:multiLevelType w:val="hybridMultilevel"/>
    <w:tmpl w:val="B28AE488"/>
    <w:lvl w:ilvl="0" w:tplc="0C0A0019">
      <w:start w:val="1"/>
      <w:numFmt w:val="lowerLetter"/>
      <w:lvlText w:val="%1."/>
      <w:lvlJc w:val="left"/>
      <w:pPr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>
    <w:nsid w:val="68A972D6"/>
    <w:multiLevelType w:val="multilevel"/>
    <w:tmpl w:val="A5DC9D30"/>
    <w:lvl w:ilvl="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1789" w:hanging="360"/>
      </w:pPr>
    </w:lvl>
    <w:lvl w:ilvl="3">
      <w:start w:val="1"/>
      <w:numFmt w:val="decimal"/>
      <w:lvlText w:val="%4."/>
      <w:lvlJc w:val="left"/>
      <w:pPr>
        <w:ind w:left="2149" w:hanging="360"/>
      </w:pPr>
    </w:lvl>
    <w:lvl w:ilvl="4">
      <w:start w:val="1"/>
      <w:numFmt w:val="decimal"/>
      <w:lvlText w:val="%5."/>
      <w:lvlJc w:val="left"/>
      <w:pPr>
        <w:ind w:left="2509" w:hanging="360"/>
      </w:pPr>
    </w:lvl>
    <w:lvl w:ilvl="5">
      <w:start w:val="1"/>
      <w:numFmt w:val="decimal"/>
      <w:lvlText w:val="%6.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decimal"/>
      <w:lvlText w:val="%8."/>
      <w:lvlJc w:val="left"/>
      <w:pPr>
        <w:ind w:left="3589" w:hanging="360"/>
      </w:pPr>
    </w:lvl>
    <w:lvl w:ilvl="8">
      <w:start w:val="1"/>
      <w:numFmt w:val="decimal"/>
      <w:lvlText w:val="%9."/>
      <w:lvlJc w:val="left"/>
      <w:pPr>
        <w:ind w:left="3949" w:hanging="360"/>
      </w:pPr>
    </w:lvl>
  </w:abstractNum>
  <w:abstractNum w:abstractNumId="11">
    <w:nsid w:val="703155FE"/>
    <w:multiLevelType w:val="hybridMultilevel"/>
    <w:tmpl w:val="44A24942"/>
    <w:lvl w:ilvl="0" w:tplc="0C0A0019">
      <w:start w:val="1"/>
      <w:numFmt w:val="lowerLetter"/>
      <w:lvlText w:val="%1."/>
      <w:lvlJc w:val="left"/>
      <w:pPr>
        <w:ind w:left="1363" w:hanging="360"/>
      </w:pPr>
    </w:lvl>
    <w:lvl w:ilvl="1" w:tplc="0C0A0019" w:tentative="1">
      <w:start w:val="1"/>
      <w:numFmt w:val="lowerLetter"/>
      <w:lvlText w:val="%2."/>
      <w:lvlJc w:val="left"/>
      <w:pPr>
        <w:ind w:left="2083" w:hanging="360"/>
      </w:pPr>
    </w:lvl>
    <w:lvl w:ilvl="2" w:tplc="0C0A001B" w:tentative="1">
      <w:start w:val="1"/>
      <w:numFmt w:val="lowerRoman"/>
      <w:lvlText w:val="%3."/>
      <w:lvlJc w:val="right"/>
      <w:pPr>
        <w:ind w:left="2803" w:hanging="180"/>
      </w:pPr>
    </w:lvl>
    <w:lvl w:ilvl="3" w:tplc="0C0A000F" w:tentative="1">
      <w:start w:val="1"/>
      <w:numFmt w:val="decimal"/>
      <w:lvlText w:val="%4."/>
      <w:lvlJc w:val="left"/>
      <w:pPr>
        <w:ind w:left="3523" w:hanging="360"/>
      </w:pPr>
    </w:lvl>
    <w:lvl w:ilvl="4" w:tplc="0C0A0019" w:tentative="1">
      <w:start w:val="1"/>
      <w:numFmt w:val="lowerLetter"/>
      <w:lvlText w:val="%5."/>
      <w:lvlJc w:val="left"/>
      <w:pPr>
        <w:ind w:left="4243" w:hanging="360"/>
      </w:pPr>
    </w:lvl>
    <w:lvl w:ilvl="5" w:tplc="0C0A001B" w:tentative="1">
      <w:start w:val="1"/>
      <w:numFmt w:val="lowerRoman"/>
      <w:lvlText w:val="%6."/>
      <w:lvlJc w:val="right"/>
      <w:pPr>
        <w:ind w:left="4963" w:hanging="180"/>
      </w:pPr>
    </w:lvl>
    <w:lvl w:ilvl="6" w:tplc="0C0A000F" w:tentative="1">
      <w:start w:val="1"/>
      <w:numFmt w:val="decimal"/>
      <w:lvlText w:val="%7."/>
      <w:lvlJc w:val="left"/>
      <w:pPr>
        <w:ind w:left="5683" w:hanging="360"/>
      </w:pPr>
    </w:lvl>
    <w:lvl w:ilvl="7" w:tplc="0C0A0019" w:tentative="1">
      <w:start w:val="1"/>
      <w:numFmt w:val="lowerLetter"/>
      <w:lvlText w:val="%8."/>
      <w:lvlJc w:val="left"/>
      <w:pPr>
        <w:ind w:left="6403" w:hanging="360"/>
      </w:pPr>
    </w:lvl>
    <w:lvl w:ilvl="8" w:tplc="0C0A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60"/>
    <w:rsid w:val="000D6962"/>
    <w:rsid w:val="00143379"/>
    <w:rsid w:val="00194E13"/>
    <w:rsid w:val="001D5672"/>
    <w:rsid w:val="002420D9"/>
    <w:rsid w:val="00295966"/>
    <w:rsid w:val="002B61CD"/>
    <w:rsid w:val="00346F5E"/>
    <w:rsid w:val="00390AD9"/>
    <w:rsid w:val="003B7360"/>
    <w:rsid w:val="003C0FE2"/>
    <w:rsid w:val="004B4808"/>
    <w:rsid w:val="005E5F41"/>
    <w:rsid w:val="006A3172"/>
    <w:rsid w:val="006B1A2F"/>
    <w:rsid w:val="00824E56"/>
    <w:rsid w:val="00857204"/>
    <w:rsid w:val="00910FA5"/>
    <w:rsid w:val="009642C2"/>
    <w:rsid w:val="009A6877"/>
    <w:rsid w:val="00A4655B"/>
    <w:rsid w:val="00BE466B"/>
    <w:rsid w:val="00C31016"/>
    <w:rsid w:val="00C358E3"/>
    <w:rsid w:val="00C43EFE"/>
    <w:rsid w:val="00C4735C"/>
    <w:rsid w:val="00C474AA"/>
    <w:rsid w:val="00CE0371"/>
    <w:rsid w:val="00CF6268"/>
    <w:rsid w:val="00D13A3C"/>
    <w:rsid w:val="00D605B2"/>
    <w:rsid w:val="00D93443"/>
    <w:rsid w:val="00DD62A9"/>
    <w:rsid w:val="00ED2E7E"/>
    <w:rsid w:val="00EF6B89"/>
    <w:rsid w:val="00F0714C"/>
    <w:rsid w:val="00FD32F5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Standard"/>
    <w:link w:val="Ttulo1Car"/>
    <w:uiPriority w:val="9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pacing w:before="0" w:after="170"/>
      <w:outlineLvl w:val="0"/>
    </w:pPr>
    <w:rPr>
      <w:b/>
      <w:bCs/>
    </w:rPr>
  </w:style>
  <w:style w:type="paragraph" w:styleId="Ttulo2">
    <w:name w:val="heading 2"/>
    <w:basedOn w:val="Heading"/>
    <w:next w:val="Standard"/>
    <w:uiPriority w:val="9"/>
    <w:unhideWhenUsed/>
    <w:qFormat/>
    <w:pPr>
      <w:spacing w:before="170" w:after="0"/>
      <w:outlineLvl w:val="1"/>
    </w:pPr>
    <w:rPr>
      <w:b/>
      <w:bCs/>
      <w:i/>
      <w:iCs/>
    </w:rPr>
  </w:style>
  <w:style w:type="paragraph" w:styleId="Ttulo3">
    <w:name w:val="heading 3"/>
    <w:basedOn w:val="Heading"/>
    <w:next w:val="Standard"/>
    <w:uiPriority w:val="9"/>
    <w:unhideWhenUsed/>
    <w:qFormat/>
    <w:pPr>
      <w:spacing w:before="170" w:after="0"/>
      <w:outlineLvl w:val="2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before="170"/>
      <w:jc w:val="both"/>
    </w:pPr>
    <w:rPr>
      <w:rFonts w:ascii="Calibri" w:eastAsia="Calibri" w:hAnsi="Calibri" w:cs="Calibri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next w:val="Standard"/>
    <w:link w:val="HeadingCar"/>
    <w:pPr>
      <w:keepNext/>
      <w:spacing w:before="240" w:after="120"/>
    </w:pPr>
    <w:rPr>
      <w:rFonts w:ascii="Calibri" w:hAnsi="Calibri"/>
      <w:sz w:val="28"/>
      <w:szCs w:val="28"/>
    </w:rPr>
  </w:style>
  <w:style w:type="paragraph" w:styleId="Lista">
    <w:name w:val="List"/>
    <w:basedOn w:val="Textbody"/>
  </w:style>
  <w:style w:type="paragraph" w:customStyle="1" w:styleId="Numbering1Start">
    <w:name w:val="Numbering 1 Start"/>
    <w:basedOn w:val="Lista"/>
    <w:next w:val="Numbering1"/>
    <w:pPr>
      <w:spacing w:before="240"/>
      <w:ind w:left="283"/>
    </w:pPr>
  </w:style>
  <w:style w:type="paragraph" w:customStyle="1" w:styleId="Numbering1">
    <w:name w:val="Numbering 1"/>
    <w:basedOn w:val="Lista"/>
    <w:pPr>
      <w:ind w:left="283"/>
    </w:pPr>
  </w:style>
  <w:style w:type="paragraph" w:customStyle="1" w:styleId="List1Start">
    <w:name w:val="List 1 Start"/>
    <w:basedOn w:val="Lista"/>
    <w:pPr>
      <w:spacing w:before="113" w:after="119"/>
      <w:ind w:left="283"/>
    </w:pPr>
  </w:style>
  <w:style w:type="paragraph" w:customStyle="1" w:styleId="List1">
    <w:name w:val="List 1"/>
    <w:basedOn w:val="Lista"/>
    <w:pPr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pPr>
      <w:suppressLineNumbers/>
      <w:tabs>
        <w:tab w:val="center" w:pos="4818"/>
        <w:tab w:val="right" w:pos="9637"/>
      </w:tabs>
      <w:ind w:firstLine="28"/>
    </w:pPr>
  </w:style>
  <w:style w:type="paragraph" w:styleId="Piedepgina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pPr>
      <w:suppressLineNumbers/>
    </w:pPr>
    <w:rPr>
      <w:rFonts w:ascii="Calibri" w:eastAsia="Calibri" w:hAnsi="Calibri" w:cs="Calibri"/>
      <w:b/>
    </w:rPr>
  </w:style>
  <w:style w:type="paragraph" w:customStyle="1" w:styleId="TableHeading">
    <w:name w:val="Table Heading"/>
    <w:pPr>
      <w:suppressLineNumbers/>
      <w:jc w:val="center"/>
    </w:pPr>
    <w:rPr>
      <w:rFonts w:ascii="Calibri" w:eastAsia="Calibri" w:hAnsi="Calibri" w:cs="Calibri"/>
      <w:i/>
      <w:iCs/>
      <w:sz w:val="20"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llustration">
    <w:name w:val="Illustration"/>
    <w:pPr>
      <w:spacing w:line="360" w:lineRule="auto"/>
      <w:jc w:val="center"/>
    </w:pPr>
    <w:rPr>
      <w:rFonts w:ascii="Arial" w:eastAsia="Arial" w:hAnsi="Arial" w:cs="Arial"/>
      <w:i/>
      <w:sz w:val="18"/>
    </w:rPr>
  </w:style>
  <w:style w:type="paragraph" w:customStyle="1" w:styleId="Table">
    <w:name w:val="Table"/>
    <w:rPr>
      <w:rFonts w:ascii="Calibri" w:eastAsia="Calibri" w:hAnsi="Calibri" w:cs="Calibri"/>
      <w:sz w:val="18"/>
    </w:rPr>
  </w:style>
  <w:style w:type="paragraph" w:customStyle="1" w:styleId="Text">
    <w:name w:val="Text"/>
    <w:basedOn w:val="Epgrafe"/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igo">
    <w:name w:val="codigo"/>
    <w:pPr>
      <w:pBdr>
        <w:top w:val="single" w:sz="2" w:space="1" w:color="000000" w:shadow="1"/>
        <w:left w:val="single" w:sz="2" w:space="17" w:color="000000" w:shadow="1"/>
        <w:bottom w:val="single" w:sz="2" w:space="1" w:color="000000" w:shadow="1"/>
        <w:right w:val="single" w:sz="2" w:space="1" w:color="000000" w:shadow="1"/>
      </w:pBdr>
      <w:spacing w:before="113" w:after="113"/>
      <w:ind w:left="397"/>
    </w:pPr>
    <w:rPr>
      <w:rFonts w:ascii="Courier New" w:eastAsia="Courier New" w:hAnsi="Courier New" w:cs="Courier New"/>
      <w:sz w:val="20"/>
    </w:rPr>
  </w:style>
  <w:style w:type="paragraph" w:customStyle="1" w:styleId="Nota">
    <w:name w:val="Nota"/>
    <w:basedOn w:val="Standard"/>
    <w:next w:val="Standard"/>
    <w:rPr>
      <w:i/>
      <w:sz w:val="1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customStyle="1" w:styleId="Estilo1">
    <w:name w:val="Estilo1"/>
    <w:basedOn w:val="Ttulo1"/>
    <w:link w:val="Estilo1Car"/>
    <w:qFormat/>
    <w:rsid w:val="00C4735C"/>
    <w:pPr>
      <w:pBdr>
        <w:left w:val="none" w:sz="0" w:space="0" w:color="auto"/>
        <w:right w:val="none" w:sz="0" w:space="0" w:color="auto"/>
      </w:pBdr>
    </w:pPr>
    <w:rPr>
      <w:sz w:val="36"/>
      <w:szCs w:val="36"/>
    </w:rPr>
  </w:style>
  <w:style w:type="character" w:customStyle="1" w:styleId="HeadingCar">
    <w:name w:val="Heading Car"/>
    <w:basedOn w:val="Fuentedeprrafopredeter"/>
    <w:link w:val="Heading"/>
    <w:rsid w:val="00C4735C"/>
    <w:rPr>
      <w:rFonts w:ascii="Calibri" w:hAnsi="Calibri"/>
      <w:sz w:val="28"/>
      <w:szCs w:val="28"/>
    </w:rPr>
  </w:style>
  <w:style w:type="character" w:customStyle="1" w:styleId="Ttulo1Car">
    <w:name w:val="Título 1 Car"/>
    <w:basedOn w:val="HeadingCar"/>
    <w:link w:val="Ttulo1"/>
    <w:uiPriority w:val="9"/>
    <w:rsid w:val="00C4735C"/>
    <w:rPr>
      <w:rFonts w:ascii="Calibri" w:hAnsi="Calibri"/>
      <w:b/>
      <w:bCs/>
      <w:sz w:val="28"/>
      <w:szCs w:val="28"/>
      <w:shd w:val="clear" w:color="auto" w:fill="E6E6E6"/>
    </w:rPr>
  </w:style>
  <w:style w:type="character" w:customStyle="1" w:styleId="Estilo1Car">
    <w:name w:val="Estilo1 Car"/>
    <w:basedOn w:val="Ttulo1Car"/>
    <w:link w:val="Estilo1"/>
    <w:rsid w:val="00C4735C"/>
    <w:rPr>
      <w:rFonts w:ascii="Calibri" w:hAnsi="Calibri"/>
      <w:b/>
      <w:bCs/>
      <w:sz w:val="36"/>
      <w:szCs w:val="3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2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2F5"/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FD32F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D32F5"/>
    <w:rPr>
      <w:i/>
      <w:iCs/>
      <w:color w:val="000000" w:themeColor="text1"/>
    </w:rPr>
  </w:style>
  <w:style w:type="paragraph" w:customStyle="1" w:styleId="paragraph">
    <w:name w:val="paragraph"/>
    <w:basedOn w:val="Normal"/>
    <w:rsid w:val="00D13A3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customStyle="1" w:styleId="normaltextrun">
    <w:name w:val="normaltextrun"/>
    <w:basedOn w:val="Fuentedeprrafopredeter"/>
    <w:rsid w:val="00D13A3C"/>
  </w:style>
  <w:style w:type="character" w:customStyle="1" w:styleId="eop">
    <w:name w:val="eop"/>
    <w:basedOn w:val="Fuentedeprrafopredeter"/>
    <w:rsid w:val="00D13A3C"/>
  </w:style>
  <w:style w:type="paragraph" w:styleId="Prrafodelista">
    <w:name w:val="List Paragraph"/>
    <w:basedOn w:val="Normal"/>
    <w:uiPriority w:val="34"/>
    <w:qFormat/>
    <w:rsid w:val="00D13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Standard"/>
    <w:link w:val="Ttulo1Car"/>
    <w:uiPriority w:val="9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pacing w:before="0" w:after="170"/>
      <w:outlineLvl w:val="0"/>
    </w:pPr>
    <w:rPr>
      <w:b/>
      <w:bCs/>
    </w:rPr>
  </w:style>
  <w:style w:type="paragraph" w:styleId="Ttulo2">
    <w:name w:val="heading 2"/>
    <w:basedOn w:val="Heading"/>
    <w:next w:val="Standard"/>
    <w:uiPriority w:val="9"/>
    <w:unhideWhenUsed/>
    <w:qFormat/>
    <w:pPr>
      <w:spacing w:before="170" w:after="0"/>
      <w:outlineLvl w:val="1"/>
    </w:pPr>
    <w:rPr>
      <w:b/>
      <w:bCs/>
      <w:i/>
      <w:iCs/>
    </w:rPr>
  </w:style>
  <w:style w:type="paragraph" w:styleId="Ttulo3">
    <w:name w:val="heading 3"/>
    <w:basedOn w:val="Heading"/>
    <w:next w:val="Standard"/>
    <w:uiPriority w:val="9"/>
    <w:unhideWhenUsed/>
    <w:qFormat/>
    <w:pPr>
      <w:spacing w:before="170" w:after="0"/>
      <w:outlineLvl w:val="2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before="170"/>
      <w:jc w:val="both"/>
    </w:pPr>
    <w:rPr>
      <w:rFonts w:ascii="Calibri" w:eastAsia="Calibri" w:hAnsi="Calibri" w:cs="Calibri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next w:val="Standard"/>
    <w:link w:val="HeadingCar"/>
    <w:pPr>
      <w:keepNext/>
      <w:spacing w:before="240" w:after="120"/>
    </w:pPr>
    <w:rPr>
      <w:rFonts w:ascii="Calibri" w:hAnsi="Calibri"/>
      <w:sz w:val="28"/>
      <w:szCs w:val="28"/>
    </w:rPr>
  </w:style>
  <w:style w:type="paragraph" w:styleId="Lista">
    <w:name w:val="List"/>
    <w:basedOn w:val="Textbody"/>
  </w:style>
  <w:style w:type="paragraph" w:customStyle="1" w:styleId="Numbering1Start">
    <w:name w:val="Numbering 1 Start"/>
    <w:basedOn w:val="Lista"/>
    <w:next w:val="Numbering1"/>
    <w:pPr>
      <w:spacing w:before="240"/>
      <w:ind w:left="283"/>
    </w:pPr>
  </w:style>
  <w:style w:type="paragraph" w:customStyle="1" w:styleId="Numbering1">
    <w:name w:val="Numbering 1"/>
    <w:basedOn w:val="Lista"/>
    <w:pPr>
      <w:ind w:left="283"/>
    </w:pPr>
  </w:style>
  <w:style w:type="paragraph" w:customStyle="1" w:styleId="List1Start">
    <w:name w:val="List 1 Start"/>
    <w:basedOn w:val="Lista"/>
    <w:pPr>
      <w:spacing w:before="113" w:after="119"/>
      <w:ind w:left="283"/>
    </w:pPr>
  </w:style>
  <w:style w:type="paragraph" w:customStyle="1" w:styleId="List1">
    <w:name w:val="List 1"/>
    <w:basedOn w:val="Lista"/>
    <w:pPr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pPr>
      <w:suppressLineNumbers/>
      <w:tabs>
        <w:tab w:val="center" w:pos="4818"/>
        <w:tab w:val="right" w:pos="9637"/>
      </w:tabs>
      <w:ind w:firstLine="28"/>
    </w:pPr>
  </w:style>
  <w:style w:type="paragraph" w:styleId="Piedepgina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pPr>
      <w:suppressLineNumbers/>
    </w:pPr>
    <w:rPr>
      <w:rFonts w:ascii="Calibri" w:eastAsia="Calibri" w:hAnsi="Calibri" w:cs="Calibri"/>
      <w:b/>
    </w:rPr>
  </w:style>
  <w:style w:type="paragraph" w:customStyle="1" w:styleId="TableHeading">
    <w:name w:val="Table Heading"/>
    <w:pPr>
      <w:suppressLineNumbers/>
      <w:jc w:val="center"/>
    </w:pPr>
    <w:rPr>
      <w:rFonts w:ascii="Calibri" w:eastAsia="Calibri" w:hAnsi="Calibri" w:cs="Calibri"/>
      <w:i/>
      <w:iCs/>
      <w:sz w:val="20"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llustration">
    <w:name w:val="Illustration"/>
    <w:pPr>
      <w:spacing w:line="360" w:lineRule="auto"/>
      <w:jc w:val="center"/>
    </w:pPr>
    <w:rPr>
      <w:rFonts w:ascii="Arial" w:eastAsia="Arial" w:hAnsi="Arial" w:cs="Arial"/>
      <w:i/>
      <w:sz w:val="18"/>
    </w:rPr>
  </w:style>
  <w:style w:type="paragraph" w:customStyle="1" w:styleId="Table">
    <w:name w:val="Table"/>
    <w:rPr>
      <w:rFonts w:ascii="Calibri" w:eastAsia="Calibri" w:hAnsi="Calibri" w:cs="Calibri"/>
      <w:sz w:val="18"/>
    </w:rPr>
  </w:style>
  <w:style w:type="paragraph" w:customStyle="1" w:styleId="Text">
    <w:name w:val="Text"/>
    <w:basedOn w:val="Epgrafe"/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igo">
    <w:name w:val="codigo"/>
    <w:pPr>
      <w:pBdr>
        <w:top w:val="single" w:sz="2" w:space="1" w:color="000000" w:shadow="1"/>
        <w:left w:val="single" w:sz="2" w:space="17" w:color="000000" w:shadow="1"/>
        <w:bottom w:val="single" w:sz="2" w:space="1" w:color="000000" w:shadow="1"/>
        <w:right w:val="single" w:sz="2" w:space="1" w:color="000000" w:shadow="1"/>
      </w:pBdr>
      <w:spacing w:before="113" w:after="113"/>
      <w:ind w:left="397"/>
    </w:pPr>
    <w:rPr>
      <w:rFonts w:ascii="Courier New" w:eastAsia="Courier New" w:hAnsi="Courier New" w:cs="Courier New"/>
      <w:sz w:val="20"/>
    </w:rPr>
  </w:style>
  <w:style w:type="paragraph" w:customStyle="1" w:styleId="Nota">
    <w:name w:val="Nota"/>
    <w:basedOn w:val="Standard"/>
    <w:next w:val="Standard"/>
    <w:rPr>
      <w:i/>
      <w:sz w:val="1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customStyle="1" w:styleId="Estilo1">
    <w:name w:val="Estilo1"/>
    <w:basedOn w:val="Ttulo1"/>
    <w:link w:val="Estilo1Car"/>
    <w:qFormat/>
    <w:rsid w:val="00C4735C"/>
    <w:pPr>
      <w:pBdr>
        <w:left w:val="none" w:sz="0" w:space="0" w:color="auto"/>
        <w:right w:val="none" w:sz="0" w:space="0" w:color="auto"/>
      </w:pBdr>
    </w:pPr>
    <w:rPr>
      <w:sz w:val="36"/>
      <w:szCs w:val="36"/>
    </w:rPr>
  </w:style>
  <w:style w:type="character" w:customStyle="1" w:styleId="HeadingCar">
    <w:name w:val="Heading Car"/>
    <w:basedOn w:val="Fuentedeprrafopredeter"/>
    <w:link w:val="Heading"/>
    <w:rsid w:val="00C4735C"/>
    <w:rPr>
      <w:rFonts w:ascii="Calibri" w:hAnsi="Calibri"/>
      <w:sz w:val="28"/>
      <w:szCs w:val="28"/>
    </w:rPr>
  </w:style>
  <w:style w:type="character" w:customStyle="1" w:styleId="Ttulo1Car">
    <w:name w:val="Título 1 Car"/>
    <w:basedOn w:val="HeadingCar"/>
    <w:link w:val="Ttulo1"/>
    <w:uiPriority w:val="9"/>
    <w:rsid w:val="00C4735C"/>
    <w:rPr>
      <w:rFonts w:ascii="Calibri" w:hAnsi="Calibri"/>
      <w:b/>
      <w:bCs/>
      <w:sz w:val="28"/>
      <w:szCs w:val="28"/>
      <w:shd w:val="clear" w:color="auto" w:fill="E6E6E6"/>
    </w:rPr>
  </w:style>
  <w:style w:type="character" w:customStyle="1" w:styleId="Estilo1Car">
    <w:name w:val="Estilo1 Car"/>
    <w:basedOn w:val="Ttulo1Car"/>
    <w:link w:val="Estilo1"/>
    <w:rsid w:val="00C4735C"/>
    <w:rPr>
      <w:rFonts w:ascii="Calibri" w:hAnsi="Calibri"/>
      <w:b/>
      <w:bCs/>
      <w:sz w:val="36"/>
      <w:szCs w:val="3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2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2F5"/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FD32F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D32F5"/>
    <w:rPr>
      <w:i/>
      <w:iCs/>
      <w:color w:val="000000" w:themeColor="text1"/>
    </w:rPr>
  </w:style>
  <w:style w:type="paragraph" w:customStyle="1" w:styleId="paragraph">
    <w:name w:val="paragraph"/>
    <w:basedOn w:val="Normal"/>
    <w:rsid w:val="00D13A3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customStyle="1" w:styleId="normaltextrun">
    <w:name w:val="normaltextrun"/>
    <w:basedOn w:val="Fuentedeprrafopredeter"/>
    <w:rsid w:val="00D13A3C"/>
  </w:style>
  <w:style w:type="character" w:customStyle="1" w:styleId="eop">
    <w:name w:val="eop"/>
    <w:basedOn w:val="Fuentedeprrafopredeter"/>
    <w:rsid w:val="00D13A3C"/>
  </w:style>
  <w:style w:type="paragraph" w:styleId="Prrafodelista">
    <w:name w:val="List Paragraph"/>
    <w:basedOn w:val="Normal"/>
    <w:uiPriority w:val="34"/>
    <w:qFormat/>
    <w:rsid w:val="00D13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ze\AppData\Roaming\Microsoft\Plantilla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3729e6-68e3-42f6-b107-2f482ee4079a"/>
    <lcf76f155ced4ddcb4097134ff3c332f xmlns="0f7d6aa0-71c5-4fe5-9025-63f704bd861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6FF1997114D4591AEE56C95340C1E" ma:contentTypeVersion="16" ma:contentTypeDescription="Crear nuevo documento." ma:contentTypeScope="" ma:versionID="9b5b1ed3c867c037fa92039c106f3ca1">
  <xsd:schema xmlns:xsd="http://www.w3.org/2001/XMLSchema" xmlns:xs="http://www.w3.org/2001/XMLSchema" xmlns:p="http://schemas.microsoft.com/office/2006/metadata/properties" xmlns:ns2="0f7d6aa0-71c5-4fe5-9025-63f704bd861a" xmlns:ns3="9f3729e6-68e3-42f6-b107-2f482ee4079a" targetNamespace="http://schemas.microsoft.com/office/2006/metadata/properties" ma:root="true" ma:fieldsID="cee5733f02e701ba80a343523a6c3f00" ns2:_="" ns3:_="">
    <xsd:import namespace="0f7d6aa0-71c5-4fe5-9025-63f704bd861a"/>
    <xsd:import namespace="9f3729e6-68e3-42f6-b107-2f482ee407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6aa0-71c5-4fe5-9025-63f704bd86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62a75a7c-01d4-49bd-8cdc-e086c20756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729e6-68e3-42f6-b107-2f482ee4079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2832dd4-86ab-46a1-ab96-cb76cfa0c015}" ma:internalName="TaxCatchAll" ma:showField="CatchAllData" ma:web="9f3729e6-68e3-42f6-b107-2f482ee407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BA64E-D81B-4782-8FC8-E18394755BE0}">
  <ds:schemaRefs>
    <ds:schemaRef ds:uri="http://schemas.microsoft.com/office/2006/metadata/properties"/>
    <ds:schemaRef ds:uri="http://schemas.microsoft.com/office/infopath/2007/PartnerControls"/>
    <ds:schemaRef ds:uri="9f3729e6-68e3-42f6-b107-2f482ee4079a"/>
    <ds:schemaRef ds:uri="0f7d6aa0-71c5-4fe5-9025-63f704bd861a"/>
  </ds:schemaRefs>
</ds:datastoreItem>
</file>

<file path=customXml/itemProps2.xml><?xml version="1.0" encoding="utf-8"?>
<ds:datastoreItem xmlns:ds="http://schemas.openxmlformats.org/officeDocument/2006/customXml" ds:itemID="{8AAC5D06-EA19-41BD-951A-6C09417C4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d6aa0-71c5-4fe5-9025-63f704bd861a"/>
    <ds:schemaRef ds:uri="9f3729e6-68e3-42f6-b107-2f482ee40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54D56D-6AA2-4F4C-8763-E00FD48B3B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76B8EA-913C-43F6-AFAE-D84AFA2F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73</TotalTime>
  <Pages>5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noze</dc:creator>
  <cp:lastModifiedBy>noze</cp:lastModifiedBy>
  <cp:revision>1</cp:revision>
  <dcterms:created xsi:type="dcterms:W3CDTF">2024-05-29T07:54:00Z</dcterms:created>
  <dcterms:modified xsi:type="dcterms:W3CDTF">2024-05-29T09:08:00Z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TaxCatchAll">
    <vt:lpwstr/>
  </property>
  <property fmtid="{D5CDD505-2E9C-101B-9397-08002B2CF9AE}" pid="7" name="lcf76f155ced4ddcb4097134ff3c332f">
    <vt:lpwstr/>
  </property>
</Properties>
</file>